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7106A" w14:textId="24D93AEA" w:rsidR="00CC4ECA" w:rsidRPr="00094A98" w:rsidRDefault="00590CA0" w:rsidP="00094A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LING 570 – HW10</w:t>
      </w:r>
    </w:p>
    <w:p w14:paraId="5A86BB20" w14:textId="77777777" w:rsidR="00094A98" w:rsidRDefault="00094A98" w:rsidP="00094A98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05CFAFFC" w14:textId="0B4A3D48" w:rsidR="004939A1" w:rsidRPr="00094A98" w:rsidRDefault="00590CA0" w:rsidP="00094A98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Q5</w:t>
      </w:r>
    </w:p>
    <w:p w14:paraId="1B5537C1" w14:textId="77777777" w:rsidR="001D0731" w:rsidRDefault="001D0731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62"/>
        <w:gridCol w:w="848"/>
        <w:gridCol w:w="1170"/>
        <w:gridCol w:w="1170"/>
        <w:gridCol w:w="990"/>
        <w:gridCol w:w="990"/>
        <w:gridCol w:w="1080"/>
        <w:gridCol w:w="1188"/>
      </w:tblGrid>
      <w:tr w:rsidR="00590CA0" w14:paraId="2729182C" w14:textId="77777777" w:rsidTr="00A3248B">
        <w:tc>
          <w:tcPr>
            <w:tcW w:w="1078" w:type="dxa"/>
          </w:tcPr>
          <w:p w14:paraId="27F60600" w14:textId="3BBD3FA2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0CA0">
              <w:rPr>
                <w:rFonts w:ascii="Times New Roman" w:hAnsi="Times New Roman" w:cs="Times New Roman"/>
                <w:sz w:val="20"/>
                <w:szCs w:val="20"/>
              </w:rPr>
              <w:t>Word List</w:t>
            </w:r>
          </w:p>
        </w:tc>
        <w:tc>
          <w:tcPr>
            <w:tcW w:w="1062" w:type="dxa"/>
          </w:tcPr>
          <w:p w14:paraId="2450F0D7" w14:textId="4A33A23D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Feat List</w:t>
            </w:r>
          </w:p>
        </w:tc>
        <w:tc>
          <w:tcPr>
            <w:tcW w:w="848" w:type="dxa"/>
          </w:tcPr>
          <w:p w14:paraId="50341C7B" w14:textId="39E3ED21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Cluster Size</w:t>
            </w:r>
          </w:p>
        </w:tc>
        <w:tc>
          <w:tcPr>
            <w:tcW w:w="1170" w:type="dxa"/>
          </w:tcPr>
          <w:p w14:paraId="7A35733F" w14:textId="780CE533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Gold Cluster</w:t>
            </w:r>
          </w:p>
        </w:tc>
        <w:tc>
          <w:tcPr>
            <w:tcW w:w="1170" w:type="dxa"/>
          </w:tcPr>
          <w:p w14:paraId="6F932C8C" w14:textId="21C1CA0B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 Dir</w:t>
            </w:r>
          </w:p>
        </w:tc>
        <w:tc>
          <w:tcPr>
            <w:tcW w:w="990" w:type="dxa"/>
          </w:tcPr>
          <w:p w14:paraId="7C20F004" w14:textId="2270CCDB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1-to-1 Acc</w:t>
            </w:r>
          </w:p>
        </w:tc>
        <w:tc>
          <w:tcPr>
            <w:tcW w:w="990" w:type="dxa"/>
          </w:tcPr>
          <w:p w14:paraId="16A4BEB8" w14:textId="5C6FC4A0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Many-to-1 Acc</w:t>
            </w:r>
          </w:p>
        </w:tc>
        <w:tc>
          <w:tcPr>
            <w:tcW w:w="1080" w:type="dxa"/>
          </w:tcPr>
          <w:p w14:paraId="493556A9" w14:textId="46D70A83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 of Iterations</w:t>
            </w:r>
          </w:p>
        </w:tc>
        <w:tc>
          <w:tcPr>
            <w:tcW w:w="1188" w:type="dxa"/>
          </w:tcPr>
          <w:p w14:paraId="1E4A659E" w14:textId="42BB1C01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Running Time</w:t>
            </w:r>
          </w:p>
        </w:tc>
      </w:tr>
      <w:tr w:rsidR="00590CA0" w14:paraId="46C928CF" w14:textId="77777777" w:rsidTr="00A3248B">
        <w:tc>
          <w:tcPr>
            <w:tcW w:w="1078" w:type="dxa"/>
          </w:tcPr>
          <w:p w14:paraId="6E91052E" w14:textId="1F2E3918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word.100</w:t>
            </w:r>
          </w:p>
        </w:tc>
        <w:tc>
          <w:tcPr>
            <w:tcW w:w="1062" w:type="dxa"/>
          </w:tcPr>
          <w:p w14:paraId="4C80B490" w14:textId="5B46DBBD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word.100</w:t>
            </w:r>
          </w:p>
        </w:tc>
        <w:tc>
          <w:tcPr>
            <w:tcW w:w="848" w:type="dxa"/>
          </w:tcPr>
          <w:p w14:paraId="009BE616" w14:textId="46F9993E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170" w:type="dxa"/>
          </w:tcPr>
          <w:p w14:paraId="77D69170" w14:textId="7862D7A7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gold.100</w:t>
            </w:r>
          </w:p>
        </w:tc>
        <w:tc>
          <w:tcPr>
            <w:tcW w:w="1170" w:type="dxa"/>
          </w:tcPr>
          <w:p w14:paraId="7D965F69" w14:textId="413A182C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100-100-34</w:t>
            </w:r>
          </w:p>
        </w:tc>
        <w:tc>
          <w:tcPr>
            <w:tcW w:w="990" w:type="dxa"/>
          </w:tcPr>
          <w:p w14:paraId="0CD72FC4" w14:textId="6DD37A2E" w:rsidR="00590CA0" w:rsidRPr="00590CA0" w:rsidRDefault="00D72EEE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990" w:type="dxa"/>
          </w:tcPr>
          <w:p w14:paraId="365025FB" w14:textId="3ACB4329" w:rsidR="00590CA0" w:rsidRPr="00590CA0" w:rsidRDefault="00D72EEE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0.67</w:t>
            </w:r>
          </w:p>
        </w:tc>
        <w:tc>
          <w:tcPr>
            <w:tcW w:w="1080" w:type="dxa"/>
          </w:tcPr>
          <w:p w14:paraId="3BCDD55E" w14:textId="72F9B3DD" w:rsidR="00590CA0" w:rsidRPr="00590CA0" w:rsidRDefault="00A61AFC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88" w:type="dxa"/>
          </w:tcPr>
          <w:p w14:paraId="627F400D" w14:textId="741F1F35" w:rsidR="00590CA0" w:rsidRPr="00590CA0" w:rsidRDefault="001B61F4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  <w:r w:rsidR="00A3248B">
              <w:rPr>
                <w:rFonts w:ascii="Times New Roman" w:hAnsi="Times New Roman" w:cs="Times New Roman"/>
                <w:sz w:val="20"/>
                <w:szCs w:val="20"/>
              </w:rPr>
              <w:t>sec</w:t>
            </w:r>
          </w:p>
        </w:tc>
      </w:tr>
      <w:tr w:rsidR="00590CA0" w14:paraId="5738F55E" w14:textId="77777777" w:rsidTr="00A3248B">
        <w:tc>
          <w:tcPr>
            <w:tcW w:w="1078" w:type="dxa"/>
          </w:tcPr>
          <w:p w14:paraId="2E2F713B" w14:textId="4B510251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word.100</w:t>
            </w:r>
          </w:p>
        </w:tc>
        <w:tc>
          <w:tcPr>
            <w:tcW w:w="1062" w:type="dxa"/>
          </w:tcPr>
          <w:p w14:paraId="6D17AAB7" w14:textId="4868C9A9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word.500</w:t>
            </w:r>
          </w:p>
        </w:tc>
        <w:tc>
          <w:tcPr>
            <w:tcW w:w="848" w:type="dxa"/>
          </w:tcPr>
          <w:p w14:paraId="3FFD16DB" w14:textId="7078C19A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170" w:type="dxa"/>
          </w:tcPr>
          <w:p w14:paraId="6B62AA72" w14:textId="02F825B2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gold.100</w:t>
            </w:r>
          </w:p>
        </w:tc>
        <w:tc>
          <w:tcPr>
            <w:tcW w:w="1170" w:type="dxa"/>
          </w:tcPr>
          <w:p w14:paraId="4331BDEB" w14:textId="6CBE1DE8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100-500-34</w:t>
            </w:r>
          </w:p>
        </w:tc>
        <w:tc>
          <w:tcPr>
            <w:tcW w:w="990" w:type="dxa"/>
          </w:tcPr>
          <w:p w14:paraId="664FA66D" w14:textId="7F0BA9A6" w:rsidR="00590CA0" w:rsidRPr="00590CA0" w:rsidRDefault="003B6F82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990" w:type="dxa"/>
          </w:tcPr>
          <w:p w14:paraId="18B09D6F" w14:textId="7D78456E" w:rsidR="00590CA0" w:rsidRPr="00590CA0" w:rsidRDefault="003B6F82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0.64</w:t>
            </w:r>
          </w:p>
        </w:tc>
        <w:tc>
          <w:tcPr>
            <w:tcW w:w="1080" w:type="dxa"/>
          </w:tcPr>
          <w:p w14:paraId="4A946C23" w14:textId="2D306AC0" w:rsidR="00590CA0" w:rsidRPr="00590CA0" w:rsidRDefault="00A61AFC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88" w:type="dxa"/>
          </w:tcPr>
          <w:p w14:paraId="3B055920" w14:textId="201C2649" w:rsidR="00590CA0" w:rsidRPr="00590CA0" w:rsidRDefault="001B61F4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  <w:r w:rsidR="00A3248B">
              <w:rPr>
                <w:rFonts w:ascii="Times New Roman" w:hAnsi="Times New Roman" w:cs="Times New Roman"/>
                <w:sz w:val="20"/>
                <w:szCs w:val="20"/>
              </w:rPr>
              <w:t>sec</w:t>
            </w:r>
          </w:p>
        </w:tc>
      </w:tr>
      <w:tr w:rsidR="00590CA0" w14:paraId="16C8361A" w14:textId="77777777" w:rsidTr="00A3248B">
        <w:tc>
          <w:tcPr>
            <w:tcW w:w="1078" w:type="dxa"/>
          </w:tcPr>
          <w:p w14:paraId="3F2A01B2" w14:textId="7DD2CAE4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word.500</w:t>
            </w:r>
          </w:p>
        </w:tc>
        <w:tc>
          <w:tcPr>
            <w:tcW w:w="1062" w:type="dxa"/>
          </w:tcPr>
          <w:p w14:paraId="498FEEBE" w14:textId="770D36BA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word.100</w:t>
            </w:r>
          </w:p>
        </w:tc>
        <w:tc>
          <w:tcPr>
            <w:tcW w:w="848" w:type="dxa"/>
          </w:tcPr>
          <w:p w14:paraId="31C6CA23" w14:textId="63A8283B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170" w:type="dxa"/>
          </w:tcPr>
          <w:p w14:paraId="324575C2" w14:textId="04CAD318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gold.500</w:t>
            </w:r>
          </w:p>
        </w:tc>
        <w:tc>
          <w:tcPr>
            <w:tcW w:w="1170" w:type="dxa"/>
          </w:tcPr>
          <w:p w14:paraId="2DC37389" w14:textId="548E49E3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500-100-36</w:t>
            </w:r>
          </w:p>
        </w:tc>
        <w:tc>
          <w:tcPr>
            <w:tcW w:w="990" w:type="dxa"/>
          </w:tcPr>
          <w:p w14:paraId="3E34235D" w14:textId="0FF99FB5" w:rsidR="00590CA0" w:rsidRPr="00590CA0" w:rsidRDefault="00D72EEE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0.324</w:t>
            </w:r>
          </w:p>
        </w:tc>
        <w:tc>
          <w:tcPr>
            <w:tcW w:w="990" w:type="dxa"/>
          </w:tcPr>
          <w:p w14:paraId="713D8365" w14:textId="56FAC251" w:rsidR="00590CA0" w:rsidRPr="00590CA0" w:rsidRDefault="00D72EEE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0.532</w:t>
            </w:r>
          </w:p>
        </w:tc>
        <w:tc>
          <w:tcPr>
            <w:tcW w:w="1080" w:type="dxa"/>
          </w:tcPr>
          <w:p w14:paraId="5FE6A703" w14:textId="7F8CCDBE" w:rsidR="00590CA0" w:rsidRPr="00590CA0" w:rsidRDefault="00A61AFC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88" w:type="dxa"/>
          </w:tcPr>
          <w:p w14:paraId="2EA1F888" w14:textId="0E7DD3AA" w:rsidR="00590CA0" w:rsidRPr="00590CA0" w:rsidRDefault="001B61F4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4m 46</w:t>
            </w:r>
            <w:r w:rsidR="00A3248B">
              <w:rPr>
                <w:rFonts w:ascii="Times New Roman" w:hAnsi="Times New Roman" w:cs="Times New Roman"/>
                <w:sz w:val="20"/>
                <w:szCs w:val="20"/>
              </w:rPr>
              <w:t>sec</w:t>
            </w:r>
          </w:p>
        </w:tc>
      </w:tr>
      <w:tr w:rsidR="00590CA0" w14:paraId="4133FD4A" w14:textId="77777777" w:rsidTr="00A3248B">
        <w:tc>
          <w:tcPr>
            <w:tcW w:w="1078" w:type="dxa"/>
          </w:tcPr>
          <w:p w14:paraId="19D03BDE" w14:textId="1ABE9B7F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word.500</w:t>
            </w:r>
          </w:p>
        </w:tc>
        <w:tc>
          <w:tcPr>
            <w:tcW w:w="1062" w:type="dxa"/>
          </w:tcPr>
          <w:p w14:paraId="649584DE" w14:textId="50F971B5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word.500</w:t>
            </w:r>
          </w:p>
        </w:tc>
        <w:tc>
          <w:tcPr>
            <w:tcW w:w="848" w:type="dxa"/>
          </w:tcPr>
          <w:p w14:paraId="571734F4" w14:textId="451C3FDE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170" w:type="dxa"/>
          </w:tcPr>
          <w:p w14:paraId="30575B98" w14:textId="7410E063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gold.500</w:t>
            </w:r>
          </w:p>
        </w:tc>
        <w:tc>
          <w:tcPr>
            <w:tcW w:w="1170" w:type="dxa"/>
          </w:tcPr>
          <w:p w14:paraId="22619FBA" w14:textId="71B56600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500-500-36</w:t>
            </w:r>
          </w:p>
        </w:tc>
        <w:tc>
          <w:tcPr>
            <w:tcW w:w="990" w:type="dxa"/>
          </w:tcPr>
          <w:p w14:paraId="16395D51" w14:textId="09187B7B" w:rsidR="00590CA0" w:rsidRPr="00590CA0" w:rsidRDefault="00D72EEE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990" w:type="dxa"/>
          </w:tcPr>
          <w:p w14:paraId="31BDAF7D" w14:textId="45233A6D" w:rsidR="00590CA0" w:rsidRPr="00590CA0" w:rsidRDefault="00D72EEE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0.516</w:t>
            </w:r>
          </w:p>
        </w:tc>
        <w:tc>
          <w:tcPr>
            <w:tcW w:w="1080" w:type="dxa"/>
          </w:tcPr>
          <w:p w14:paraId="550217B0" w14:textId="4E09BB61" w:rsidR="00590CA0" w:rsidRPr="00590CA0" w:rsidRDefault="00A61AFC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88" w:type="dxa"/>
          </w:tcPr>
          <w:p w14:paraId="4C53AD81" w14:textId="1E3E72E2" w:rsidR="00590CA0" w:rsidRPr="00590CA0" w:rsidRDefault="001B61F4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5m 9</w:t>
            </w:r>
            <w:r w:rsidR="00A3248B">
              <w:rPr>
                <w:rFonts w:ascii="Times New Roman" w:hAnsi="Times New Roman" w:cs="Times New Roman"/>
                <w:sz w:val="20"/>
                <w:szCs w:val="20"/>
              </w:rPr>
              <w:t>sec</w:t>
            </w:r>
          </w:p>
        </w:tc>
      </w:tr>
      <w:tr w:rsidR="00590CA0" w14:paraId="0E2B6B3C" w14:textId="77777777" w:rsidTr="00A3248B">
        <w:tc>
          <w:tcPr>
            <w:tcW w:w="1078" w:type="dxa"/>
          </w:tcPr>
          <w:p w14:paraId="0288C80B" w14:textId="04E60873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word.1000</w:t>
            </w:r>
          </w:p>
        </w:tc>
        <w:tc>
          <w:tcPr>
            <w:tcW w:w="1062" w:type="dxa"/>
          </w:tcPr>
          <w:p w14:paraId="546EFE66" w14:textId="0C8C1B6D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word.100</w:t>
            </w:r>
          </w:p>
        </w:tc>
        <w:tc>
          <w:tcPr>
            <w:tcW w:w="848" w:type="dxa"/>
          </w:tcPr>
          <w:p w14:paraId="412275EF" w14:textId="67CAF8B8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170" w:type="dxa"/>
          </w:tcPr>
          <w:p w14:paraId="62132B5D" w14:textId="5B330448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gold.1000</w:t>
            </w:r>
          </w:p>
        </w:tc>
        <w:tc>
          <w:tcPr>
            <w:tcW w:w="1170" w:type="dxa"/>
          </w:tcPr>
          <w:p w14:paraId="14736AF3" w14:textId="5716F45A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1K-100-39</w:t>
            </w:r>
          </w:p>
        </w:tc>
        <w:tc>
          <w:tcPr>
            <w:tcW w:w="990" w:type="dxa"/>
          </w:tcPr>
          <w:p w14:paraId="2ADAAFCA" w14:textId="6AC1EFC6" w:rsidR="00590CA0" w:rsidRPr="00590CA0" w:rsidRDefault="00D72EEE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0.351</w:t>
            </w:r>
          </w:p>
        </w:tc>
        <w:tc>
          <w:tcPr>
            <w:tcW w:w="990" w:type="dxa"/>
          </w:tcPr>
          <w:p w14:paraId="2296A51D" w14:textId="1FA6EEF7" w:rsidR="00590CA0" w:rsidRPr="00590CA0" w:rsidRDefault="00D72EEE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1080" w:type="dxa"/>
          </w:tcPr>
          <w:p w14:paraId="0848FD04" w14:textId="540CEAAB" w:rsidR="00590CA0" w:rsidRPr="00590CA0" w:rsidRDefault="00A61AFC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88" w:type="dxa"/>
          </w:tcPr>
          <w:p w14:paraId="731F2DC2" w14:textId="256A7458" w:rsidR="00590CA0" w:rsidRPr="00590CA0" w:rsidRDefault="001B61F4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9m 29</w:t>
            </w:r>
            <w:r w:rsidR="00A3248B">
              <w:rPr>
                <w:rFonts w:ascii="Times New Roman" w:hAnsi="Times New Roman" w:cs="Times New Roman"/>
                <w:sz w:val="20"/>
                <w:szCs w:val="20"/>
              </w:rPr>
              <w:t>sec</w:t>
            </w:r>
          </w:p>
        </w:tc>
      </w:tr>
      <w:tr w:rsidR="00590CA0" w14:paraId="6DA055A4" w14:textId="77777777" w:rsidTr="00A3248B">
        <w:tc>
          <w:tcPr>
            <w:tcW w:w="1078" w:type="dxa"/>
          </w:tcPr>
          <w:p w14:paraId="32BD84BC" w14:textId="07DED65C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word.1000</w:t>
            </w:r>
          </w:p>
        </w:tc>
        <w:tc>
          <w:tcPr>
            <w:tcW w:w="1062" w:type="dxa"/>
          </w:tcPr>
          <w:p w14:paraId="2B99F305" w14:textId="7604E2EF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word.500</w:t>
            </w:r>
          </w:p>
        </w:tc>
        <w:tc>
          <w:tcPr>
            <w:tcW w:w="848" w:type="dxa"/>
          </w:tcPr>
          <w:p w14:paraId="4C0CCEAC" w14:textId="70B49936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170" w:type="dxa"/>
          </w:tcPr>
          <w:p w14:paraId="22617DBE" w14:textId="4F38228F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gold.1000</w:t>
            </w:r>
          </w:p>
        </w:tc>
        <w:tc>
          <w:tcPr>
            <w:tcW w:w="1170" w:type="dxa"/>
          </w:tcPr>
          <w:p w14:paraId="1121B306" w14:textId="26A8FF2F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1K-500-39</w:t>
            </w:r>
          </w:p>
        </w:tc>
        <w:tc>
          <w:tcPr>
            <w:tcW w:w="990" w:type="dxa"/>
          </w:tcPr>
          <w:p w14:paraId="54DDAE37" w14:textId="68F5D03F" w:rsidR="00590CA0" w:rsidRPr="00590CA0" w:rsidRDefault="00D72EEE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0.337</w:t>
            </w:r>
          </w:p>
        </w:tc>
        <w:tc>
          <w:tcPr>
            <w:tcW w:w="990" w:type="dxa"/>
          </w:tcPr>
          <w:p w14:paraId="5771674B" w14:textId="4E2B1581" w:rsidR="00590CA0" w:rsidRPr="00590CA0" w:rsidRDefault="00D72EEE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0.569</w:t>
            </w:r>
          </w:p>
        </w:tc>
        <w:tc>
          <w:tcPr>
            <w:tcW w:w="1080" w:type="dxa"/>
          </w:tcPr>
          <w:p w14:paraId="349496FE" w14:textId="3F383751" w:rsidR="00590CA0" w:rsidRPr="00590CA0" w:rsidRDefault="00A61AFC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88" w:type="dxa"/>
          </w:tcPr>
          <w:p w14:paraId="43715395" w14:textId="52EB89FE" w:rsidR="00590CA0" w:rsidRPr="00590CA0" w:rsidRDefault="001B61F4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10m </w:t>
            </w:r>
            <w:r w:rsidR="00A3248B">
              <w:rPr>
                <w:rFonts w:ascii="Times New Roman" w:hAnsi="Times New Roman" w:cs="Times New Roman"/>
                <w:sz w:val="20"/>
                <w:szCs w:val="20"/>
              </w:rPr>
              <w:t>6sec</w:t>
            </w:r>
          </w:p>
        </w:tc>
      </w:tr>
      <w:tr w:rsidR="00590CA0" w14:paraId="2B5AD9B1" w14:textId="77777777" w:rsidTr="00A3248B">
        <w:tc>
          <w:tcPr>
            <w:tcW w:w="1078" w:type="dxa"/>
          </w:tcPr>
          <w:p w14:paraId="3B025E9A" w14:textId="0AD22BD7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word.5000</w:t>
            </w:r>
          </w:p>
        </w:tc>
        <w:tc>
          <w:tcPr>
            <w:tcW w:w="1062" w:type="dxa"/>
          </w:tcPr>
          <w:p w14:paraId="64F414AE" w14:textId="3482EFD3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word.100</w:t>
            </w:r>
          </w:p>
        </w:tc>
        <w:tc>
          <w:tcPr>
            <w:tcW w:w="848" w:type="dxa"/>
          </w:tcPr>
          <w:p w14:paraId="02CA5625" w14:textId="5B669BCF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170" w:type="dxa"/>
          </w:tcPr>
          <w:p w14:paraId="27577161" w14:textId="3792B113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gold.5000</w:t>
            </w:r>
          </w:p>
        </w:tc>
        <w:tc>
          <w:tcPr>
            <w:tcW w:w="1170" w:type="dxa"/>
          </w:tcPr>
          <w:p w14:paraId="60A568F6" w14:textId="3FBD0CA9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5K-100-41</w:t>
            </w:r>
          </w:p>
        </w:tc>
        <w:tc>
          <w:tcPr>
            <w:tcW w:w="990" w:type="dxa"/>
          </w:tcPr>
          <w:p w14:paraId="44B8843A" w14:textId="63A4192F" w:rsidR="00590CA0" w:rsidRPr="00590CA0" w:rsidRDefault="008051FF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0.244</w:t>
            </w:r>
          </w:p>
        </w:tc>
        <w:tc>
          <w:tcPr>
            <w:tcW w:w="990" w:type="dxa"/>
          </w:tcPr>
          <w:p w14:paraId="75B57D42" w14:textId="7AC4C52C" w:rsidR="00590CA0" w:rsidRPr="00590CA0" w:rsidRDefault="008051FF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0.535</w:t>
            </w:r>
          </w:p>
        </w:tc>
        <w:tc>
          <w:tcPr>
            <w:tcW w:w="1080" w:type="dxa"/>
          </w:tcPr>
          <w:p w14:paraId="4E934529" w14:textId="1EF180CB" w:rsidR="00590CA0" w:rsidRPr="00590CA0" w:rsidRDefault="002E26CC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88" w:type="dxa"/>
          </w:tcPr>
          <w:p w14:paraId="02D11D3A" w14:textId="4A9EC811" w:rsidR="00590CA0" w:rsidRPr="00590CA0" w:rsidRDefault="00A3248B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47m 19sec</w:t>
            </w:r>
          </w:p>
        </w:tc>
      </w:tr>
      <w:tr w:rsidR="00590CA0" w14:paraId="65C46E02" w14:textId="77777777" w:rsidTr="00A3248B">
        <w:tc>
          <w:tcPr>
            <w:tcW w:w="1078" w:type="dxa"/>
          </w:tcPr>
          <w:p w14:paraId="36CB0E91" w14:textId="3BE89539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word.5000</w:t>
            </w:r>
          </w:p>
        </w:tc>
        <w:tc>
          <w:tcPr>
            <w:tcW w:w="1062" w:type="dxa"/>
          </w:tcPr>
          <w:p w14:paraId="26FA9576" w14:textId="1E373504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word.500</w:t>
            </w:r>
          </w:p>
        </w:tc>
        <w:tc>
          <w:tcPr>
            <w:tcW w:w="848" w:type="dxa"/>
          </w:tcPr>
          <w:p w14:paraId="76449FF6" w14:textId="0A744352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170" w:type="dxa"/>
          </w:tcPr>
          <w:p w14:paraId="41B9A73D" w14:textId="119FF9AD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gold.5000</w:t>
            </w:r>
          </w:p>
        </w:tc>
        <w:tc>
          <w:tcPr>
            <w:tcW w:w="1170" w:type="dxa"/>
          </w:tcPr>
          <w:p w14:paraId="0A51A734" w14:textId="62165933" w:rsidR="00590CA0" w:rsidRPr="00590CA0" w:rsidRDefault="00590CA0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5K-500-41</w:t>
            </w:r>
          </w:p>
        </w:tc>
        <w:tc>
          <w:tcPr>
            <w:tcW w:w="990" w:type="dxa"/>
          </w:tcPr>
          <w:p w14:paraId="798839C6" w14:textId="188B5D70" w:rsidR="00590CA0" w:rsidRPr="00590CA0" w:rsidRDefault="008051FF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0.283</w:t>
            </w:r>
            <w:bookmarkStart w:id="0" w:name="_GoBack"/>
            <w:bookmarkEnd w:id="0"/>
          </w:p>
        </w:tc>
        <w:tc>
          <w:tcPr>
            <w:tcW w:w="990" w:type="dxa"/>
          </w:tcPr>
          <w:p w14:paraId="7A1D507F" w14:textId="69944FBA" w:rsidR="00590CA0" w:rsidRPr="00590CA0" w:rsidRDefault="008051FF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0.538</w:t>
            </w:r>
          </w:p>
        </w:tc>
        <w:tc>
          <w:tcPr>
            <w:tcW w:w="1080" w:type="dxa"/>
          </w:tcPr>
          <w:p w14:paraId="51A603CF" w14:textId="7C4B27C4" w:rsidR="00590CA0" w:rsidRPr="00590CA0" w:rsidRDefault="002E26CC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88" w:type="dxa"/>
          </w:tcPr>
          <w:p w14:paraId="68ECF6C9" w14:textId="3FF74E51" w:rsidR="00590CA0" w:rsidRPr="00590CA0" w:rsidRDefault="00A3248B" w:rsidP="003B6F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50m 38sec</w:t>
            </w:r>
          </w:p>
        </w:tc>
      </w:tr>
    </w:tbl>
    <w:p w14:paraId="59BC8F23" w14:textId="77777777" w:rsidR="00094A98" w:rsidRDefault="00094A98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CC1D8A" w14:textId="77777777" w:rsidR="00094A98" w:rsidRDefault="00094A98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5114DF" w14:textId="77777777" w:rsidR="00094A98" w:rsidRDefault="00094A98" w:rsidP="00094A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A9CB4" w14:textId="77777777" w:rsidR="00094A98" w:rsidRDefault="00094A98" w:rsidP="00094A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7AA298" w14:textId="77777777" w:rsidR="00094A98" w:rsidRPr="00F42FE1" w:rsidRDefault="00094A98" w:rsidP="00094A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B1F73" w14:textId="7AE76569" w:rsidR="00EB2783" w:rsidRPr="00F42FE1" w:rsidRDefault="002E7676" w:rsidP="00EB278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E</w:t>
      </w:r>
      <w:r w:rsidR="00590CA0">
        <w:rPr>
          <w:rFonts w:ascii="Times New Roman" w:hAnsi="Times New Roman" w:cs="Times New Roman"/>
          <w:i/>
          <w:sz w:val="24"/>
          <w:szCs w:val="24"/>
        </w:rPr>
        <w:t>nd of HW10</w:t>
      </w:r>
      <w:r w:rsidR="006B79DB">
        <w:rPr>
          <w:rFonts w:ascii="Times New Roman" w:hAnsi="Times New Roman" w:cs="Times New Roman"/>
          <w:i/>
          <w:sz w:val="24"/>
          <w:szCs w:val="24"/>
        </w:rPr>
        <w:t xml:space="preserve">  – </w:t>
      </w:r>
      <w:r w:rsidR="00EB2783" w:rsidRPr="00F42FE1">
        <w:rPr>
          <w:rFonts w:ascii="Times New Roman" w:hAnsi="Times New Roman" w:cs="Times New Roman"/>
          <w:i/>
          <w:sz w:val="24"/>
          <w:szCs w:val="24"/>
        </w:rPr>
        <w:t>submitted by Wee Teck Tan</w:t>
      </w:r>
    </w:p>
    <w:p w14:paraId="3A426ECC" w14:textId="77777777" w:rsidR="00EB2783" w:rsidRPr="00F42FE1" w:rsidRDefault="00EB2783" w:rsidP="00EB278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Student ID: 0937003</w:t>
      </w:r>
    </w:p>
    <w:p w14:paraId="21A150DE" w14:textId="77777777" w:rsidR="008C5784" w:rsidRPr="00F42FE1" w:rsidRDefault="002E7676" w:rsidP="006F010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Course Name: LING 570</w:t>
      </w:r>
      <w:r w:rsidR="00EB2783" w:rsidRPr="00F42FE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sectPr w:rsidR="008C5784" w:rsidRPr="00F4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7161E"/>
    <w:multiLevelType w:val="hybridMultilevel"/>
    <w:tmpl w:val="43E059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23571B7"/>
    <w:multiLevelType w:val="hybridMultilevel"/>
    <w:tmpl w:val="B65461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CD4B08"/>
    <w:multiLevelType w:val="hybridMultilevel"/>
    <w:tmpl w:val="036804C4"/>
    <w:lvl w:ilvl="0" w:tplc="463CC57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D74AA1"/>
    <w:multiLevelType w:val="hybridMultilevel"/>
    <w:tmpl w:val="2DF0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35776"/>
    <w:multiLevelType w:val="hybridMultilevel"/>
    <w:tmpl w:val="2C90D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93"/>
    <w:rsid w:val="00003E1D"/>
    <w:rsid w:val="0000747A"/>
    <w:rsid w:val="00021BAA"/>
    <w:rsid w:val="00023C87"/>
    <w:rsid w:val="00031E27"/>
    <w:rsid w:val="000358D7"/>
    <w:rsid w:val="00037254"/>
    <w:rsid w:val="0004146A"/>
    <w:rsid w:val="000451F1"/>
    <w:rsid w:val="0004790A"/>
    <w:rsid w:val="0005015A"/>
    <w:rsid w:val="000523ED"/>
    <w:rsid w:val="00060B0B"/>
    <w:rsid w:val="000622E3"/>
    <w:rsid w:val="00062409"/>
    <w:rsid w:val="00064E69"/>
    <w:rsid w:val="00072731"/>
    <w:rsid w:val="00081E0E"/>
    <w:rsid w:val="00090478"/>
    <w:rsid w:val="00091CCE"/>
    <w:rsid w:val="00094A98"/>
    <w:rsid w:val="00097D30"/>
    <w:rsid w:val="000A68D2"/>
    <w:rsid w:val="000B599A"/>
    <w:rsid w:val="000C5492"/>
    <w:rsid w:val="000D1D47"/>
    <w:rsid w:val="000D291A"/>
    <w:rsid w:val="000D3967"/>
    <w:rsid w:val="000E312F"/>
    <w:rsid w:val="000E402B"/>
    <w:rsid w:val="000F3B1F"/>
    <w:rsid w:val="000F7464"/>
    <w:rsid w:val="000F7552"/>
    <w:rsid w:val="0011076C"/>
    <w:rsid w:val="00126D18"/>
    <w:rsid w:val="00127C58"/>
    <w:rsid w:val="00132F29"/>
    <w:rsid w:val="00133894"/>
    <w:rsid w:val="00136249"/>
    <w:rsid w:val="001476CE"/>
    <w:rsid w:val="0015037A"/>
    <w:rsid w:val="00151C2C"/>
    <w:rsid w:val="00152745"/>
    <w:rsid w:val="001541FB"/>
    <w:rsid w:val="00157B1F"/>
    <w:rsid w:val="00161B00"/>
    <w:rsid w:val="00181910"/>
    <w:rsid w:val="0018278D"/>
    <w:rsid w:val="001840B3"/>
    <w:rsid w:val="0018625F"/>
    <w:rsid w:val="00186E00"/>
    <w:rsid w:val="001909C6"/>
    <w:rsid w:val="0019775F"/>
    <w:rsid w:val="001A21BC"/>
    <w:rsid w:val="001B04D7"/>
    <w:rsid w:val="001B5490"/>
    <w:rsid w:val="001B61F4"/>
    <w:rsid w:val="001B6953"/>
    <w:rsid w:val="001B6C32"/>
    <w:rsid w:val="001C0033"/>
    <w:rsid w:val="001C5EAA"/>
    <w:rsid w:val="001D0731"/>
    <w:rsid w:val="001E1345"/>
    <w:rsid w:val="001E7E26"/>
    <w:rsid w:val="001F29EA"/>
    <w:rsid w:val="001F3DAE"/>
    <w:rsid w:val="002057BE"/>
    <w:rsid w:val="0021081F"/>
    <w:rsid w:val="00211911"/>
    <w:rsid w:val="002176E7"/>
    <w:rsid w:val="00220F6A"/>
    <w:rsid w:val="00223450"/>
    <w:rsid w:val="00223873"/>
    <w:rsid w:val="00226B1F"/>
    <w:rsid w:val="002350DE"/>
    <w:rsid w:val="002407F8"/>
    <w:rsid w:val="00241B6B"/>
    <w:rsid w:val="00241D94"/>
    <w:rsid w:val="002426CC"/>
    <w:rsid w:val="00247F22"/>
    <w:rsid w:val="0025248D"/>
    <w:rsid w:val="00252B14"/>
    <w:rsid w:val="002532E7"/>
    <w:rsid w:val="00267F50"/>
    <w:rsid w:val="00271DF1"/>
    <w:rsid w:val="00284ADA"/>
    <w:rsid w:val="00285AF8"/>
    <w:rsid w:val="00287D71"/>
    <w:rsid w:val="00292DC0"/>
    <w:rsid w:val="002A0023"/>
    <w:rsid w:val="002A00DC"/>
    <w:rsid w:val="002A5E69"/>
    <w:rsid w:val="002B15B9"/>
    <w:rsid w:val="002B25AD"/>
    <w:rsid w:val="002B60E0"/>
    <w:rsid w:val="002C4718"/>
    <w:rsid w:val="002C4C81"/>
    <w:rsid w:val="002D2749"/>
    <w:rsid w:val="002D47BB"/>
    <w:rsid w:val="002E26CC"/>
    <w:rsid w:val="002E2898"/>
    <w:rsid w:val="002E46A3"/>
    <w:rsid w:val="002E4ED1"/>
    <w:rsid w:val="002E7676"/>
    <w:rsid w:val="002F14B0"/>
    <w:rsid w:val="002F22FF"/>
    <w:rsid w:val="002F3420"/>
    <w:rsid w:val="003107ED"/>
    <w:rsid w:val="00325195"/>
    <w:rsid w:val="00327FCB"/>
    <w:rsid w:val="00337899"/>
    <w:rsid w:val="0034027A"/>
    <w:rsid w:val="003477AD"/>
    <w:rsid w:val="00350842"/>
    <w:rsid w:val="0035436C"/>
    <w:rsid w:val="00372D14"/>
    <w:rsid w:val="00385AA2"/>
    <w:rsid w:val="00393501"/>
    <w:rsid w:val="0039611D"/>
    <w:rsid w:val="003A3812"/>
    <w:rsid w:val="003A4D25"/>
    <w:rsid w:val="003A4DFE"/>
    <w:rsid w:val="003A699A"/>
    <w:rsid w:val="003A6F0B"/>
    <w:rsid w:val="003B11B4"/>
    <w:rsid w:val="003B6F82"/>
    <w:rsid w:val="003C1AD0"/>
    <w:rsid w:val="003C1E23"/>
    <w:rsid w:val="003C407C"/>
    <w:rsid w:val="003C7070"/>
    <w:rsid w:val="003D1758"/>
    <w:rsid w:val="003D1D00"/>
    <w:rsid w:val="003D429C"/>
    <w:rsid w:val="003D77C2"/>
    <w:rsid w:val="003E021A"/>
    <w:rsid w:val="003E41D4"/>
    <w:rsid w:val="003F5227"/>
    <w:rsid w:val="003F61CA"/>
    <w:rsid w:val="00403461"/>
    <w:rsid w:val="00403AAE"/>
    <w:rsid w:val="004067CA"/>
    <w:rsid w:val="00414096"/>
    <w:rsid w:val="00415EED"/>
    <w:rsid w:val="004171CC"/>
    <w:rsid w:val="00417EEB"/>
    <w:rsid w:val="0042399D"/>
    <w:rsid w:val="00442648"/>
    <w:rsid w:val="00453B47"/>
    <w:rsid w:val="00471C5D"/>
    <w:rsid w:val="00475E86"/>
    <w:rsid w:val="004779E5"/>
    <w:rsid w:val="00485404"/>
    <w:rsid w:val="00493802"/>
    <w:rsid w:val="004939A1"/>
    <w:rsid w:val="004A0072"/>
    <w:rsid w:val="004A0E0F"/>
    <w:rsid w:val="004A1AA2"/>
    <w:rsid w:val="004A2307"/>
    <w:rsid w:val="004E201E"/>
    <w:rsid w:val="005002F6"/>
    <w:rsid w:val="0050468D"/>
    <w:rsid w:val="00507CA6"/>
    <w:rsid w:val="005137D3"/>
    <w:rsid w:val="00516209"/>
    <w:rsid w:val="005171EC"/>
    <w:rsid w:val="00523775"/>
    <w:rsid w:val="00525B23"/>
    <w:rsid w:val="005329A9"/>
    <w:rsid w:val="00533647"/>
    <w:rsid w:val="00535FA1"/>
    <w:rsid w:val="00545010"/>
    <w:rsid w:val="005629C6"/>
    <w:rsid w:val="00564E8A"/>
    <w:rsid w:val="00564F23"/>
    <w:rsid w:val="0057388D"/>
    <w:rsid w:val="0058008A"/>
    <w:rsid w:val="00590CA0"/>
    <w:rsid w:val="005941DC"/>
    <w:rsid w:val="0059444F"/>
    <w:rsid w:val="00596A1E"/>
    <w:rsid w:val="00597B64"/>
    <w:rsid w:val="005A0888"/>
    <w:rsid w:val="005A5F80"/>
    <w:rsid w:val="005D07E1"/>
    <w:rsid w:val="005D1770"/>
    <w:rsid w:val="005E1DD7"/>
    <w:rsid w:val="005E6734"/>
    <w:rsid w:val="005E673A"/>
    <w:rsid w:val="005F2B87"/>
    <w:rsid w:val="005F35DE"/>
    <w:rsid w:val="005F6422"/>
    <w:rsid w:val="005F71ED"/>
    <w:rsid w:val="006026C6"/>
    <w:rsid w:val="006122EE"/>
    <w:rsid w:val="00612FF9"/>
    <w:rsid w:val="00613492"/>
    <w:rsid w:val="006142CC"/>
    <w:rsid w:val="0061556E"/>
    <w:rsid w:val="00615896"/>
    <w:rsid w:val="00620620"/>
    <w:rsid w:val="00620925"/>
    <w:rsid w:val="00626BB0"/>
    <w:rsid w:val="006275F1"/>
    <w:rsid w:val="00632582"/>
    <w:rsid w:val="00634A6B"/>
    <w:rsid w:val="00635ED3"/>
    <w:rsid w:val="00645D65"/>
    <w:rsid w:val="0065462A"/>
    <w:rsid w:val="0065522A"/>
    <w:rsid w:val="006638EE"/>
    <w:rsid w:val="00677037"/>
    <w:rsid w:val="0067777E"/>
    <w:rsid w:val="00680529"/>
    <w:rsid w:val="00681C4C"/>
    <w:rsid w:val="0068253C"/>
    <w:rsid w:val="00696D30"/>
    <w:rsid w:val="006A04FE"/>
    <w:rsid w:val="006A699D"/>
    <w:rsid w:val="006B02A5"/>
    <w:rsid w:val="006B2998"/>
    <w:rsid w:val="006B5717"/>
    <w:rsid w:val="006B79DB"/>
    <w:rsid w:val="006C210A"/>
    <w:rsid w:val="006C5B81"/>
    <w:rsid w:val="006D12D0"/>
    <w:rsid w:val="006D24FD"/>
    <w:rsid w:val="006E4ABD"/>
    <w:rsid w:val="006F0107"/>
    <w:rsid w:val="006F1A58"/>
    <w:rsid w:val="006F4371"/>
    <w:rsid w:val="006F5DD9"/>
    <w:rsid w:val="00706237"/>
    <w:rsid w:val="00707969"/>
    <w:rsid w:val="00711D73"/>
    <w:rsid w:val="00720B26"/>
    <w:rsid w:val="0073117C"/>
    <w:rsid w:val="007340D8"/>
    <w:rsid w:val="007418D2"/>
    <w:rsid w:val="00743352"/>
    <w:rsid w:val="00743903"/>
    <w:rsid w:val="00746A84"/>
    <w:rsid w:val="00747C94"/>
    <w:rsid w:val="0075329E"/>
    <w:rsid w:val="00756AAD"/>
    <w:rsid w:val="007630D2"/>
    <w:rsid w:val="00763DC7"/>
    <w:rsid w:val="00764767"/>
    <w:rsid w:val="00773BFB"/>
    <w:rsid w:val="00782C26"/>
    <w:rsid w:val="00784093"/>
    <w:rsid w:val="00785F66"/>
    <w:rsid w:val="00794BF9"/>
    <w:rsid w:val="0079764A"/>
    <w:rsid w:val="007A1EAA"/>
    <w:rsid w:val="007A74C3"/>
    <w:rsid w:val="007B00C4"/>
    <w:rsid w:val="007B4C09"/>
    <w:rsid w:val="007B4F61"/>
    <w:rsid w:val="007C2E36"/>
    <w:rsid w:val="007C435C"/>
    <w:rsid w:val="007E372C"/>
    <w:rsid w:val="007E7590"/>
    <w:rsid w:val="007F1CF7"/>
    <w:rsid w:val="007F1F72"/>
    <w:rsid w:val="008051FF"/>
    <w:rsid w:val="008079CF"/>
    <w:rsid w:val="00807E4D"/>
    <w:rsid w:val="008121AF"/>
    <w:rsid w:val="00814092"/>
    <w:rsid w:val="0081529D"/>
    <w:rsid w:val="0082059A"/>
    <w:rsid w:val="00820D57"/>
    <w:rsid w:val="008326C2"/>
    <w:rsid w:val="00832EAC"/>
    <w:rsid w:val="00834E6A"/>
    <w:rsid w:val="008459AE"/>
    <w:rsid w:val="008645A1"/>
    <w:rsid w:val="0088114E"/>
    <w:rsid w:val="00886938"/>
    <w:rsid w:val="008904F6"/>
    <w:rsid w:val="008A0E0F"/>
    <w:rsid w:val="008A2232"/>
    <w:rsid w:val="008A3666"/>
    <w:rsid w:val="008A60E3"/>
    <w:rsid w:val="008A7706"/>
    <w:rsid w:val="008B3231"/>
    <w:rsid w:val="008C2278"/>
    <w:rsid w:val="008C5784"/>
    <w:rsid w:val="008D0443"/>
    <w:rsid w:val="008D2186"/>
    <w:rsid w:val="008D42F1"/>
    <w:rsid w:val="008E57AA"/>
    <w:rsid w:val="008F1B08"/>
    <w:rsid w:val="008F367D"/>
    <w:rsid w:val="008F63D9"/>
    <w:rsid w:val="0090242B"/>
    <w:rsid w:val="00903AB5"/>
    <w:rsid w:val="00920806"/>
    <w:rsid w:val="009210EF"/>
    <w:rsid w:val="00942918"/>
    <w:rsid w:val="00957000"/>
    <w:rsid w:val="009571AC"/>
    <w:rsid w:val="00957D27"/>
    <w:rsid w:val="00962C1F"/>
    <w:rsid w:val="00963A3C"/>
    <w:rsid w:val="009828F3"/>
    <w:rsid w:val="00985363"/>
    <w:rsid w:val="00985CCB"/>
    <w:rsid w:val="009B14E9"/>
    <w:rsid w:val="009B66C6"/>
    <w:rsid w:val="009C03D3"/>
    <w:rsid w:val="009D21DC"/>
    <w:rsid w:val="009D4544"/>
    <w:rsid w:val="009F5D1B"/>
    <w:rsid w:val="009F6B96"/>
    <w:rsid w:val="009F6FD0"/>
    <w:rsid w:val="00A02994"/>
    <w:rsid w:val="00A06DB0"/>
    <w:rsid w:val="00A144B6"/>
    <w:rsid w:val="00A20FD0"/>
    <w:rsid w:val="00A238A2"/>
    <w:rsid w:val="00A241A7"/>
    <w:rsid w:val="00A30C8A"/>
    <w:rsid w:val="00A3248B"/>
    <w:rsid w:val="00A552CB"/>
    <w:rsid w:val="00A56E44"/>
    <w:rsid w:val="00A61AFC"/>
    <w:rsid w:val="00A746DA"/>
    <w:rsid w:val="00A7553A"/>
    <w:rsid w:val="00A75A87"/>
    <w:rsid w:val="00A81EC5"/>
    <w:rsid w:val="00A85169"/>
    <w:rsid w:val="00A8682A"/>
    <w:rsid w:val="00A97A5F"/>
    <w:rsid w:val="00AB282C"/>
    <w:rsid w:val="00AC266E"/>
    <w:rsid w:val="00AC4EB5"/>
    <w:rsid w:val="00AD2B58"/>
    <w:rsid w:val="00AD5010"/>
    <w:rsid w:val="00AE44DC"/>
    <w:rsid w:val="00AE77CA"/>
    <w:rsid w:val="00AF61E1"/>
    <w:rsid w:val="00B00272"/>
    <w:rsid w:val="00B05C66"/>
    <w:rsid w:val="00B1706D"/>
    <w:rsid w:val="00B17357"/>
    <w:rsid w:val="00B205D4"/>
    <w:rsid w:val="00B22C37"/>
    <w:rsid w:val="00B25A12"/>
    <w:rsid w:val="00B25EE6"/>
    <w:rsid w:val="00B311F0"/>
    <w:rsid w:val="00B346D7"/>
    <w:rsid w:val="00B36D36"/>
    <w:rsid w:val="00B434C6"/>
    <w:rsid w:val="00B43E45"/>
    <w:rsid w:val="00B44C63"/>
    <w:rsid w:val="00B46422"/>
    <w:rsid w:val="00B60E93"/>
    <w:rsid w:val="00B843A3"/>
    <w:rsid w:val="00B85209"/>
    <w:rsid w:val="00BB1052"/>
    <w:rsid w:val="00BB7518"/>
    <w:rsid w:val="00BD30A5"/>
    <w:rsid w:val="00BD380C"/>
    <w:rsid w:val="00BE4750"/>
    <w:rsid w:val="00BF551B"/>
    <w:rsid w:val="00BF6191"/>
    <w:rsid w:val="00BF631A"/>
    <w:rsid w:val="00BF6B61"/>
    <w:rsid w:val="00C00DD2"/>
    <w:rsid w:val="00C06C2F"/>
    <w:rsid w:val="00C11787"/>
    <w:rsid w:val="00C1300D"/>
    <w:rsid w:val="00C16006"/>
    <w:rsid w:val="00C17059"/>
    <w:rsid w:val="00C207EA"/>
    <w:rsid w:val="00C275DD"/>
    <w:rsid w:val="00C27BD6"/>
    <w:rsid w:val="00C33F60"/>
    <w:rsid w:val="00C361FA"/>
    <w:rsid w:val="00C42DA4"/>
    <w:rsid w:val="00C602D1"/>
    <w:rsid w:val="00C6197A"/>
    <w:rsid w:val="00C6271D"/>
    <w:rsid w:val="00C85873"/>
    <w:rsid w:val="00C85C7E"/>
    <w:rsid w:val="00C860A7"/>
    <w:rsid w:val="00C94E2A"/>
    <w:rsid w:val="00CA20A8"/>
    <w:rsid w:val="00CA4839"/>
    <w:rsid w:val="00CA5140"/>
    <w:rsid w:val="00CA5B71"/>
    <w:rsid w:val="00CA6552"/>
    <w:rsid w:val="00CB17C5"/>
    <w:rsid w:val="00CB28A7"/>
    <w:rsid w:val="00CB7907"/>
    <w:rsid w:val="00CC028B"/>
    <w:rsid w:val="00CC0681"/>
    <w:rsid w:val="00CC344D"/>
    <w:rsid w:val="00CC4ECA"/>
    <w:rsid w:val="00CD615F"/>
    <w:rsid w:val="00CE039E"/>
    <w:rsid w:val="00CE5AEB"/>
    <w:rsid w:val="00CE6824"/>
    <w:rsid w:val="00CE734E"/>
    <w:rsid w:val="00D04269"/>
    <w:rsid w:val="00D07595"/>
    <w:rsid w:val="00D177E5"/>
    <w:rsid w:val="00D201EE"/>
    <w:rsid w:val="00D2159B"/>
    <w:rsid w:val="00D23ADE"/>
    <w:rsid w:val="00D26B27"/>
    <w:rsid w:val="00D377C0"/>
    <w:rsid w:val="00D37E6E"/>
    <w:rsid w:val="00D425C0"/>
    <w:rsid w:val="00D43021"/>
    <w:rsid w:val="00D44952"/>
    <w:rsid w:val="00D46DCA"/>
    <w:rsid w:val="00D51414"/>
    <w:rsid w:val="00D51CE0"/>
    <w:rsid w:val="00D52057"/>
    <w:rsid w:val="00D53580"/>
    <w:rsid w:val="00D54C16"/>
    <w:rsid w:val="00D618BD"/>
    <w:rsid w:val="00D65CAA"/>
    <w:rsid w:val="00D71AB0"/>
    <w:rsid w:val="00D72EEE"/>
    <w:rsid w:val="00D74FB2"/>
    <w:rsid w:val="00DA2605"/>
    <w:rsid w:val="00DB2654"/>
    <w:rsid w:val="00DB3518"/>
    <w:rsid w:val="00DB4A9E"/>
    <w:rsid w:val="00DC16DE"/>
    <w:rsid w:val="00DC407F"/>
    <w:rsid w:val="00DC529E"/>
    <w:rsid w:val="00DC74C3"/>
    <w:rsid w:val="00DD0FAB"/>
    <w:rsid w:val="00DD2993"/>
    <w:rsid w:val="00DE1FA2"/>
    <w:rsid w:val="00DE3DD9"/>
    <w:rsid w:val="00DE41F1"/>
    <w:rsid w:val="00DF5570"/>
    <w:rsid w:val="00E05410"/>
    <w:rsid w:val="00E05A04"/>
    <w:rsid w:val="00E17A05"/>
    <w:rsid w:val="00E3461A"/>
    <w:rsid w:val="00E37305"/>
    <w:rsid w:val="00E41E1E"/>
    <w:rsid w:val="00E44106"/>
    <w:rsid w:val="00E5531D"/>
    <w:rsid w:val="00E60E59"/>
    <w:rsid w:val="00E75DA6"/>
    <w:rsid w:val="00E86FCC"/>
    <w:rsid w:val="00E94D91"/>
    <w:rsid w:val="00EA4964"/>
    <w:rsid w:val="00EA5F51"/>
    <w:rsid w:val="00EB0C0F"/>
    <w:rsid w:val="00EB2783"/>
    <w:rsid w:val="00EB6FEE"/>
    <w:rsid w:val="00EC4F7F"/>
    <w:rsid w:val="00ED45E5"/>
    <w:rsid w:val="00ED7819"/>
    <w:rsid w:val="00EE220E"/>
    <w:rsid w:val="00EF4142"/>
    <w:rsid w:val="00EF589A"/>
    <w:rsid w:val="00F0084E"/>
    <w:rsid w:val="00F0253F"/>
    <w:rsid w:val="00F054C5"/>
    <w:rsid w:val="00F068CF"/>
    <w:rsid w:val="00F17050"/>
    <w:rsid w:val="00F17413"/>
    <w:rsid w:val="00F17EC0"/>
    <w:rsid w:val="00F204AC"/>
    <w:rsid w:val="00F227CF"/>
    <w:rsid w:val="00F25CAB"/>
    <w:rsid w:val="00F37FB3"/>
    <w:rsid w:val="00F42FE1"/>
    <w:rsid w:val="00F52EF0"/>
    <w:rsid w:val="00F642B8"/>
    <w:rsid w:val="00F702D1"/>
    <w:rsid w:val="00F724DE"/>
    <w:rsid w:val="00F76334"/>
    <w:rsid w:val="00FA1AE2"/>
    <w:rsid w:val="00FB25EC"/>
    <w:rsid w:val="00FB3602"/>
    <w:rsid w:val="00FD7186"/>
    <w:rsid w:val="00FE4522"/>
    <w:rsid w:val="00FE77B0"/>
    <w:rsid w:val="00FF36A5"/>
    <w:rsid w:val="00FF5954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7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02"/>
    <w:pPr>
      <w:ind w:left="720"/>
      <w:contextualSpacing/>
    </w:pPr>
  </w:style>
  <w:style w:type="table" w:styleId="TableGrid">
    <w:name w:val="Table Grid"/>
    <w:basedOn w:val="TableNormal"/>
    <w:uiPriority w:val="59"/>
    <w:rsid w:val="00B0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B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EB5"/>
    <w:rPr>
      <w:color w:val="0000FF" w:themeColor="hyperlink"/>
      <w:u w:val="single"/>
    </w:rPr>
  </w:style>
  <w:style w:type="paragraph" w:customStyle="1" w:styleId="Default">
    <w:name w:val="Default"/>
    <w:rsid w:val="00632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3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02"/>
    <w:pPr>
      <w:ind w:left="720"/>
      <w:contextualSpacing/>
    </w:pPr>
  </w:style>
  <w:style w:type="table" w:styleId="TableGrid">
    <w:name w:val="Table Grid"/>
    <w:basedOn w:val="TableNormal"/>
    <w:uiPriority w:val="59"/>
    <w:rsid w:val="00B0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B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EB5"/>
    <w:rPr>
      <w:color w:val="0000FF" w:themeColor="hyperlink"/>
      <w:u w:val="single"/>
    </w:rPr>
  </w:style>
  <w:style w:type="paragraph" w:customStyle="1" w:styleId="Default">
    <w:name w:val="Default"/>
    <w:rsid w:val="00632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3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2009-10-13T04:16:00Z</outs:dateTime>
      <outs:isPinned>true</outs:isPinned>
    </outs:relatedDate>
    <outs:relatedDate>
      <outs:type>2</outs:type>
      <outs:displayName>Created</outs:displayName>
      <outs:dateTime>2009-10-05T00:26:00Z</outs:dateTime>
      <outs:isPinned>true</outs:isPinned>
    </outs:relatedDate>
    <outs:relatedDate>
      <outs:type>4</outs:type>
      <outs:displayName>Last Printed</outs:displayName>
      <outs:dateTime>2009-10-05T20:14:00Z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Wee Teck Tan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weeteckt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73712-69D8-43BF-850B-845122656E37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70EE37EB-A018-4F77-9DE2-A4886D573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 Teck Tan</dc:creator>
  <cp:lastModifiedBy>weeteckt</cp:lastModifiedBy>
  <cp:revision>75</cp:revision>
  <cp:lastPrinted>2009-11-23T22:50:00Z</cp:lastPrinted>
  <dcterms:created xsi:type="dcterms:W3CDTF">2009-11-10T16:06:00Z</dcterms:created>
  <dcterms:modified xsi:type="dcterms:W3CDTF">2009-12-11T08:48:00Z</dcterms:modified>
</cp:coreProperties>
</file>