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106A" w14:textId="2DB28B40" w:rsidR="00CC4ECA" w:rsidRPr="00A214D0" w:rsidRDefault="007665EB" w:rsidP="00A21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572 – HW6</w:t>
      </w:r>
    </w:p>
    <w:p w14:paraId="70EAE117" w14:textId="77777777" w:rsidR="00CB60A7" w:rsidRDefault="00CB60A7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7DCA1E2C" w14:textId="77777777" w:rsidR="00CB60A7" w:rsidRDefault="00CB60A7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5CFAFFC" w14:textId="56E37544" w:rsidR="004939A1" w:rsidRPr="00CB60A7" w:rsidRDefault="007665EB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Q2</w:t>
      </w:r>
    </w:p>
    <w:p w14:paraId="6E37D604" w14:textId="3FFE4B5D" w:rsidR="00D9176E" w:rsidRDefault="007665EB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Table 1: Beam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983"/>
        <w:gridCol w:w="990"/>
        <w:gridCol w:w="2520"/>
        <w:gridCol w:w="2160"/>
      </w:tblGrid>
      <w:tr w:rsidR="007665EB" w14:paraId="335DA410" w14:textId="77777777" w:rsidTr="007665EB">
        <w:tc>
          <w:tcPr>
            <w:tcW w:w="1915" w:type="dxa"/>
          </w:tcPr>
          <w:p w14:paraId="2DFC9B6F" w14:textId="48C44B84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 w:rsidRPr="007665EB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beam_size</w:t>
            </w:r>
            <w:proofErr w:type="spellEnd"/>
          </w:p>
        </w:tc>
        <w:tc>
          <w:tcPr>
            <w:tcW w:w="983" w:type="dxa"/>
          </w:tcPr>
          <w:p w14:paraId="4EE3C71E" w14:textId="2D91CFA3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topN</w:t>
            </w:r>
            <w:proofErr w:type="spellEnd"/>
          </w:p>
        </w:tc>
        <w:tc>
          <w:tcPr>
            <w:tcW w:w="990" w:type="dxa"/>
          </w:tcPr>
          <w:p w14:paraId="135AA2EB" w14:textId="4DD75B08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topK</w:t>
            </w:r>
            <w:proofErr w:type="spellEnd"/>
          </w:p>
        </w:tc>
        <w:tc>
          <w:tcPr>
            <w:tcW w:w="2520" w:type="dxa"/>
          </w:tcPr>
          <w:p w14:paraId="1728BCC2" w14:textId="59CC324C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Test accuracy</w:t>
            </w:r>
          </w:p>
        </w:tc>
        <w:tc>
          <w:tcPr>
            <w:tcW w:w="2160" w:type="dxa"/>
          </w:tcPr>
          <w:p w14:paraId="10DE1879" w14:textId="1EDDD9EE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Running time</w:t>
            </w:r>
          </w:p>
        </w:tc>
      </w:tr>
      <w:tr w:rsidR="007665EB" w14:paraId="5405B6BB" w14:textId="77777777" w:rsidTr="007665EB">
        <w:tc>
          <w:tcPr>
            <w:tcW w:w="1915" w:type="dxa"/>
          </w:tcPr>
          <w:p w14:paraId="2A6BC5F1" w14:textId="199E08B4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</w:t>
            </w:r>
          </w:p>
        </w:tc>
        <w:tc>
          <w:tcPr>
            <w:tcW w:w="983" w:type="dxa"/>
          </w:tcPr>
          <w:p w14:paraId="03957703" w14:textId="0A7290B2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8035402" w14:textId="59B216D9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2BA80C1" w14:textId="23F554D8" w:rsidR="007665EB" w:rsidRPr="007665EB" w:rsidRDefault="00CA67F3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CA67F3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0.964004917734199</w:t>
            </w:r>
          </w:p>
        </w:tc>
        <w:tc>
          <w:tcPr>
            <w:tcW w:w="2160" w:type="dxa"/>
          </w:tcPr>
          <w:p w14:paraId="57EA5683" w14:textId="5D4F1B57" w:rsidR="007665EB" w:rsidRPr="007665EB" w:rsidRDefault="00CA67F3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 min 51 sec</w:t>
            </w:r>
          </w:p>
        </w:tc>
      </w:tr>
      <w:tr w:rsidR="007665EB" w14:paraId="3992CEA1" w14:textId="77777777" w:rsidTr="007665EB">
        <w:tc>
          <w:tcPr>
            <w:tcW w:w="1915" w:type="dxa"/>
          </w:tcPr>
          <w:p w14:paraId="7A400749" w14:textId="5EC093AA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14:paraId="0564762E" w14:textId="6825B409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A168385" w14:textId="20235747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CC08A17" w14:textId="10BA6150" w:rsidR="007665EB" w:rsidRPr="007665EB" w:rsidRDefault="001302E2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1302E2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0.965196405804141</w:t>
            </w:r>
          </w:p>
        </w:tc>
        <w:tc>
          <w:tcPr>
            <w:tcW w:w="2160" w:type="dxa"/>
          </w:tcPr>
          <w:p w14:paraId="117E691A" w14:textId="4520C0D4" w:rsidR="007665EB" w:rsidRPr="007665EB" w:rsidRDefault="001302E2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4 min 38 sec</w:t>
            </w:r>
          </w:p>
        </w:tc>
      </w:tr>
      <w:tr w:rsidR="007665EB" w14:paraId="7826B6BC" w14:textId="77777777" w:rsidTr="007665EB">
        <w:tc>
          <w:tcPr>
            <w:tcW w:w="1915" w:type="dxa"/>
          </w:tcPr>
          <w:p w14:paraId="500DDB91" w14:textId="1CEDDC64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14:paraId="3EAD24CA" w14:textId="0978A007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13692E6E" w14:textId="06D80D79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4526EBA8" w14:textId="377FEA69" w:rsidR="007665EB" w:rsidRPr="007665EB" w:rsidRDefault="00BF5926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BF5926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0.965196405804141</w:t>
            </w:r>
          </w:p>
        </w:tc>
        <w:tc>
          <w:tcPr>
            <w:tcW w:w="2160" w:type="dxa"/>
          </w:tcPr>
          <w:p w14:paraId="012B60A1" w14:textId="5EADD0D9" w:rsidR="007665EB" w:rsidRPr="007665EB" w:rsidRDefault="00BF5926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11 min 45 sec</w:t>
            </w:r>
          </w:p>
        </w:tc>
      </w:tr>
      <w:tr w:rsidR="007665EB" w14:paraId="2216338C" w14:textId="77777777" w:rsidTr="007665EB">
        <w:tc>
          <w:tcPr>
            <w:tcW w:w="1915" w:type="dxa"/>
          </w:tcPr>
          <w:p w14:paraId="003D379F" w14:textId="6C2CB6ED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983" w:type="dxa"/>
          </w:tcPr>
          <w:p w14:paraId="478B8E3A" w14:textId="739FEF73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4FDC1B24" w14:textId="298983CB" w:rsidR="007665EB" w:rsidRPr="007665EB" w:rsidRDefault="007665EB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4A0A14A9" w14:textId="0E58DC6E" w:rsidR="007665EB" w:rsidRPr="007665EB" w:rsidRDefault="0002313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02313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0.965196405804141</w:t>
            </w:r>
          </w:p>
        </w:tc>
        <w:tc>
          <w:tcPr>
            <w:tcW w:w="2160" w:type="dxa"/>
          </w:tcPr>
          <w:p w14:paraId="7FC77666" w14:textId="434C7C05" w:rsidR="007665EB" w:rsidRPr="007665EB" w:rsidRDefault="0002313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50 min</w:t>
            </w:r>
          </w:p>
        </w:tc>
      </w:tr>
    </w:tbl>
    <w:p w14:paraId="1C13003D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1FFCDB16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CD38959" w14:textId="77777777" w:rsidR="00563D16" w:rsidRDefault="00563D1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412E59A9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0D2ABE11" w14:textId="624C3EF9" w:rsidR="00563D16" w:rsidRPr="00CB60A7" w:rsidRDefault="007665EB" w:rsidP="00563D1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Q3</w:t>
      </w:r>
    </w:p>
    <w:p w14:paraId="3BCA5A72" w14:textId="77777777" w:rsidR="00563D16" w:rsidRDefault="00563D16" w:rsidP="00563D1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3BF8D2EE" w14:textId="7159A9E8" w:rsidR="00AD6514" w:rsidRDefault="003A235A" w:rsidP="00AD6514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</w:t>
      </w:r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he test run</w:t>
      </w:r>
      <w:r w:rsidR="00563D16" w:rsidRPr="00563D1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from</w:t>
      </w:r>
      <w:r w:rsidR="00563D16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running </w:t>
      </w:r>
      <w:r w:rsidR="00E64A2A">
        <w:rPr>
          <w:rFonts w:ascii="Times New Roman" w:eastAsia="Times New Roman" w:hAnsi="Times New Roman" w:cs="Times New Roman"/>
          <w:snapToGrid w:val="0"/>
          <w:sz w:val="24"/>
          <w:szCs w:val="24"/>
        </w:rPr>
        <w:t>beamsearch_maxent.s</w:t>
      </w:r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h produced good accuracy at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beam_size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=0,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topN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=1 and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topK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=1.  The performance improved marginally when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beam_size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topN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and </w:t>
      </w:r>
      <w:proofErr w:type="spellStart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topK</w:t>
      </w:r>
      <w:proofErr w:type="spellEnd"/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</w:t>
      </w:r>
      <w:r w:rsidR="00654B2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values </w:t>
      </w:r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>were increased to 1, 3 and 5 respectively.  However, t</w:t>
      </w:r>
      <w:r w:rsidR="00972C21">
        <w:rPr>
          <w:rFonts w:ascii="Times New Roman" w:eastAsia="Times New Roman" w:hAnsi="Times New Roman" w:cs="Times New Roman"/>
          <w:snapToGrid w:val="0"/>
          <w:sz w:val="24"/>
          <w:szCs w:val="24"/>
        </w:rPr>
        <w:t>he time taken to achieve</w:t>
      </w:r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the slight performance improvement</w:t>
      </w:r>
      <w:r w:rsidR="00654B20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also</w:t>
      </w:r>
      <w:r w:rsidR="00AD6514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increased by about 3 folds.  </w:t>
      </w:r>
    </w:p>
    <w:p w14:paraId="53C0C3F5" w14:textId="77777777" w:rsidR="00AD6514" w:rsidRDefault="00AD6514" w:rsidP="00AD6514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60FE50B1" w14:textId="3461DFF7" w:rsidR="00563D16" w:rsidRDefault="00AD6514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From then on, increasing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beam_size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topN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topK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values did not yield any </w:t>
      </w:r>
      <w:r w:rsidR="00972C21">
        <w:rPr>
          <w:rFonts w:ascii="Times New Roman" w:eastAsia="Times New Roman" w:hAnsi="Times New Roman" w:cs="Times New Roman"/>
          <w:snapToGrid w:val="0"/>
          <w:sz w:val="24"/>
          <w:szCs w:val="24"/>
        </w:rPr>
        <w:t>further performance improvement and in addition we paid the penalty of incurring significantly longer running time.</w:t>
      </w:r>
    </w:p>
    <w:p w14:paraId="17D819FA" w14:textId="77777777" w:rsidR="003A235A" w:rsidRDefault="003A235A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289532B" w14:textId="722767A3" w:rsidR="003A235A" w:rsidRDefault="003A235A" w:rsidP="003A235A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The experiment suggested that t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he Max Entropy model is capable of producing optimal feature weight for each feature function. Given the Max Entropy modeling and training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, optimum performance can be achieved quickly during testing phase with minimal processing</w:t>
      </w:r>
      <w:r w:rsidR="00E304F7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 parameters</w:t>
      </w: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.</w:t>
      </w:r>
    </w:p>
    <w:p w14:paraId="2E691414" w14:textId="77777777" w:rsidR="00E352CD" w:rsidRDefault="00E352CD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  <w:bookmarkStart w:id="0" w:name="_GoBack"/>
      <w:bookmarkEnd w:id="0"/>
    </w:p>
    <w:p w14:paraId="0A4916BE" w14:textId="77777777" w:rsidR="00563D16" w:rsidRDefault="00563D1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30FA30CB" w14:textId="77777777" w:rsidR="00563D16" w:rsidRDefault="00563D16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7BA4B62" w14:textId="77777777" w:rsidR="00CB60A7" w:rsidRDefault="00CB60A7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5DBADBC1" w14:textId="77777777" w:rsidR="00742861" w:rsidRDefault="00742861" w:rsidP="00FE71F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48D6DAD" w14:textId="77777777" w:rsidR="00742861" w:rsidRDefault="00742861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F36CCB4" w14:textId="76D5F2DF" w:rsidR="00CA261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7665EB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7665EB">
        <w:rPr>
          <w:rFonts w:ascii="Times New Roman" w:hAnsi="Times New Roman" w:cs="Times New Roman"/>
          <w:i/>
          <w:sz w:val="24"/>
          <w:szCs w:val="24"/>
        </w:rPr>
        <w:t>HW6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611">
        <w:rPr>
          <w:rFonts w:ascii="Times New Roman" w:hAnsi="Times New Roman" w:cs="Times New Roman"/>
          <w:i/>
          <w:sz w:val="24"/>
          <w:szCs w:val="24"/>
        </w:rPr>
        <w:t>Joint submission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by </w:t>
      </w:r>
    </w:p>
    <w:p w14:paraId="3457EF15" w14:textId="2F4958FA" w:rsidR="00CA2611" w:rsidRDefault="00473F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Scott Mantei</w:t>
      </w:r>
    </w:p>
    <w:p w14:paraId="3A426ECC" w14:textId="39BD0335" w:rsidR="00EB2783" w:rsidRPr="00F42FE1" w:rsidRDefault="00EB2783" w:rsidP="00CA261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Wee Teck Tan</w:t>
      </w:r>
    </w:p>
    <w:p w14:paraId="21A150DE" w14:textId="7EFB606E" w:rsidR="008C5784" w:rsidRPr="00F42FE1" w:rsidRDefault="002E0A94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Name: LING 572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130"/>
    <w:rsid w:val="00023C87"/>
    <w:rsid w:val="0002634C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72D68"/>
    <w:rsid w:val="00087B56"/>
    <w:rsid w:val="00090478"/>
    <w:rsid w:val="00091CCE"/>
    <w:rsid w:val="000939D9"/>
    <w:rsid w:val="00097D30"/>
    <w:rsid w:val="000A68D2"/>
    <w:rsid w:val="000B599A"/>
    <w:rsid w:val="000B71B3"/>
    <w:rsid w:val="000C5492"/>
    <w:rsid w:val="000D1D47"/>
    <w:rsid w:val="000D291A"/>
    <w:rsid w:val="000D3967"/>
    <w:rsid w:val="000E402B"/>
    <w:rsid w:val="000F3B1F"/>
    <w:rsid w:val="000F7464"/>
    <w:rsid w:val="000F7552"/>
    <w:rsid w:val="001061FA"/>
    <w:rsid w:val="0011076C"/>
    <w:rsid w:val="00126D18"/>
    <w:rsid w:val="00127C58"/>
    <w:rsid w:val="001302E2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1513"/>
    <w:rsid w:val="001B5490"/>
    <w:rsid w:val="001B6953"/>
    <w:rsid w:val="001B6C32"/>
    <w:rsid w:val="001C0033"/>
    <w:rsid w:val="001C59DD"/>
    <w:rsid w:val="001C5EAA"/>
    <w:rsid w:val="001D0731"/>
    <w:rsid w:val="001E07C6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4DCD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72349"/>
    <w:rsid w:val="00282553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C5CCD"/>
    <w:rsid w:val="002D2749"/>
    <w:rsid w:val="002D47BB"/>
    <w:rsid w:val="002E0A94"/>
    <w:rsid w:val="002E2898"/>
    <w:rsid w:val="002E3CA3"/>
    <w:rsid w:val="002E46A3"/>
    <w:rsid w:val="002E4ED1"/>
    <w:rsid w:val="002E7676"/>
    <w:rsid w:val="002F14B0"/>
    <w:rsid w:val="002F22FF"/>
    <w:rsid w:val="002F3420"/>
    <w:rsid w:val="00320504"/>
    <w:rsid w:val="00325195"/>
    <w:rsid w:val="00327FCB"/>
    <w:rsid w:val="003339E6"/>
    <w:rsid w:val="0033684C"/>
    <w:rsid w:val="00337899"/>
    <w:rsid w:val="0034027A"/>
    <w:rsid w:val="003477AD"/>
    <w:rsid w:val="00350842"/>
    <w:rsid w:val="00351186"/>
    <w:rsid w:val="0035436C"/>
    <w:rsid w:val="00361295"/>
    <w:rsid w:val="00372D14"/>
    <w:rsid w:val="0038064A"/>
    <w:rsid w:val="0038292D"/>
    <w:rsid w:val="00385AA2"/>
    <w:rsid w:val="003870F6"/>
    <w:rsid w:val="00393501"/>
    <w:rsid w:val="0039611D"/>
    <w:rsid w:val="003A235A"/>
    <w:rsid w:val="003A3812"/>
    <w:rsid w:val="003A4D25"/>
    <w:rsid w:val="003A4DFE"/>
    <w:rsid w:val="003A61DF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712"/>
    <w:rsid w:val="00417EEB"/>
    <w:rsid w:val="0042399D"/>
    <w:rsid w:val="00442648"/>
    <w:rsid w:val="00453B47"/>
    <w:rsid w:val="00471C5D"/>
    <w:rsid w:val="00473F83"/>
    <w:rsid w:val="00475E86"/>
    <w:rsid w:val="00485404"/>
    <w:rsid w:val="00493802"/>
    <w:rsid w:val="004939A1"/>
    <w:rsid w:val="004A0072"/>
    <w:rsid w:val="004A1AA2"/>
    <w:rsid w:val="004A2307"/>
    <w:rsid w:val="004B1107"/>
    <w:rsid w:val="004B7AD8"/>
    <w:rsid w:val="004C50B1"/>
    <w:rsid w:val="005002F6"/>
    <w:rsid w:val="005029C2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3D1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B5D46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4B20"/>
    <w:rsid w:val="0065522A"/>
    <w:rsid w:val="00656080"/>
    <w:rsid w:val="00656891"/>
    <w:rsid w:val="006638EE"/>
    <w:rsid w:val="0067382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0056"/>
    <w:rsid w:val="00706237"/>
    <w:rsid w:val="00707969"/>
    <w:rsid w:val="00711D73"/>
    <w:rsid w:val="00720AEF"/>
    <w:rsid w:val="00720B26"/>
    <w:rsid w:val="0073117C"/>
    <w:rsid w:val="007340D8"/>
    <w:rsid w:val="007418D2"/>
    <w:rsid w:val="00742861"/>
    <w:rsid w:val="00743352"/>
    <w:rsid w:val="00743903"/>
    <w:rsid w:val="00747C94"/>
    <w:rsid w:val="0075329E"/>
    <w:rsid w:val="0075366F"/>
    <w:rsid w:val="00756AAD"/>
    <w:rsid w:val="007630D2"/>
    <w:rsid w:val="00763DC7"/>
    <w:rsid w:val="00764767"/>
    <w:rsid w:val="007665EB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87099"/>
    <w:rsid w:val="008904F6"/>
    <w:rsid w:val="00892F22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8F4E62"/>
    <w:rsid w:val="0090242B"/>
    <w:rsid w:val="00903904"/>
    <w:rsid w:val="00903AB5"/>
    <w:rsid w:val="00920806"/>
    <w:rsid w:val="009210EF"/>
    <w:rsid w:val="0094289E"/>
    <w:rsid w:val="00942918"/>
    <w:rsid w:val="009571AC"/>
    <w:rsid w:val="00957D27"/>
    <w:rsid w:val="00962C1F"/>
    <w:rsid w:val="00963A3C"/>
    <w:rsid w:val="00972C21"/>
    <w:rsid w:val="009828F3"/>
    <w:rsid w:val="00985363"/>
    <w:rsid w:val="00985CCB"/>
    <w:rsid w:val="00995719"/>
    <w:rsid w:val="009B14E9"/>
    <w:rsid w:val="009B66C6"/>
    <w:rsid w:val="009C03D3"/>
    <w:rsid w:val="009D21DC"/>
    <w:rsid w:val="009D5695"/>
    <w:rsid w:val="009F16CA"/>
    <w:rsid w:val="009F5D1B"/>
    <w:rsid w:val="009F6B96"/>
    <w:rsid w:val="009F6FD0"/>
    <w:rsid w:val="00A02994"/>
    <w:rsid w:val="00A056A8"/>
    <w:rsid w:val="00A06DB0"/>
    <w:rsid w:val="00A144B6"/>
    <w:rsid w:val="00A20FD0"/>
    <w:rsid w:val="00A214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87E9D"/>
    <w:rsid w:val="00A9231C"/>
    <w:rsid w:val="00A97A5F"/>
    <w:rsid w:val="00AA121B"/>
    <w:rsid w:val="00AB282C"/>
    <w:rsid w:val="00AB7F0D"/>
    <w:rsid w:val="00AC266E"/>
    <w:rsid w:val="00AC4EB5"/>
    <w:rsid w:val="00AD2B58"/>
    <w:rsid w:val="00AD5010"/>
    <w:rsid w:val="00AD6514"/>
    <w:rsid w:val="00AD799C"/>
    <w:rsid w:val="00AE44DC"/>
    <w:rsid w:val="00AE77CA"/>
    <w:rsid w:val="00AF61E1"/>
    <w:rsid w:val="00B00272"/>
    <w:rsid w:val="00B05C66"/>
    <w:rsid w:val="00B143EA"/>
    <w:rsid w:val="00B1706D"/>
    <w:rsid w:val="00B17357"/>
    <w:rsid w:val="00B175A9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9215B"/>
    <w:rsid w:val="00BB1052"/>
    <w:rsid w:val="00BB7518"/>
    <w:rsid w:val="00BC2F51"/>
    <w:rsid w:val="00BD30A5"/>
    <w:rsid w:val="00BD380C"/>
    <w:rsid w:val="00BE4750"/>
    <w:rsid w:val="00BF551B"/>
    <w:rsid w:val="00BF5926"/>
    <w:rsid w:val="00BF6191"/>
    <w:rsid w:val="00BF631A"/>
    <w:rsid w:val="00BF6B61"/>
    <w:rsid w:val="00C00DD2"/>
    <w:rsid w:val="00C05BDF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1C7A"/>
    <w:rsid w:val="00C6271D"/>
    <w:rsid w:val="00C83EFA"/>
    <w:rsid w:val="00C85873"/>
    <w:rsid w:val="00C85C7E"/>
    <w:rsid w:val="00C860A7"/>
    <w:rsid w:val="00C94E2A"/>
    <w:rsid w:val="00CA20A8"/>
    <w:rsid w:val="00CA210B"/>
    <w:rsid w:val="00CA2611"/>
    <w:rsid w:val="00CA4839"/>
    <w:rsid w:val="00CA5140"/>
    <w:rsid w:val="00CA5B71"/>
    <w:rsid w:val="00CA6552"/>
    <w:rsid w:val="00CA67F3"/>
    <w:rsid w:val="00CB17C5"/>
    <w:rsid w:val="00CB28A7"/>
    <w:rsid w:val="00CB439F"/>
    <w:rsid w:val="00CB60A7"/>
    <w:rsid w:val="00CB7907"/>
    <w:rsid w:val="00CC028B"/>
    <w:rsid w:val="00CC0681"/>
    <w:rsid w:val="00CC344D"/>
    <w:rsid w:val="00CC4ECA"/>
    <w:rsid w:val="00CC5C9B"/>
    <w:rsid w:val="00CD615F"/>
    <w:rsid w:val="00CE039E"/>
    <w:rsid w:val="00CE734E"/>
    <w:rsid w:val="00D04269"/>
    <w:rsid w:val="00D07595"/>
    <w:rsid w:val="00D177E5"/>
    <w:rsid w:val="00D201EE"/>
    <w:rsid w:val="00D2159B"/>
    <w:rsid w:val="00D2376E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9176E"/>
    <w:rsid w:val="00DA2605"/>
    <w:rsid w:val="00DA317C"/>
    <w:rsid w:val="00DB2654"/>
    <w:rsid w:val="00DB3518"/>
    <w:rsid w:val="00DB4A9E"/>
    <w:rsid w:val="00DC16DE"/>
    <w:rsid w:val="00DC407F"/>
    <w:rsid w:val="00DC529E"/>
    <w:rsid w:val="00DC74C3"/>
    <w:rsid w:val="00DD0FAB"/>
    <w:rsid w:val="00DD19D5"/>
    <w:rsid w:val="00DD2993"/>
    <w:rsid w:val="00DD798F"/>
    <w:rsid w:val="00DE1FA2"/>
    <w:rsid w:val="00DE3DD9"/>
    <w:rsid w:val="00DE41F1"/>
    <w:rsid w:val="00DF47A1"/>
    <w:rsid w:val="00DF5570"/>
    <w:rsid w:val="00E05410"/>
    <w:rsid w:val="00E05A04"/>
    <w:rsid w:val="00E17A05"/>
    <w:rsid w:val="00E304F7"/>
    <w:rsid w:val="00E3461A"/>
    <w:rsid w:val="00E352CD"/>
    <w:rsid w:val="00E37305"/>
    <w:rsid w:val="00E41E1E"/>
    <w:rsid w:val="00E44106"/>
    <w:rsid w:val="00E5531D"/>
    <w:rsid w:val="00E566B7"/>
    <w:rsid w:val="00E60E59"/>
    <w:rsid w:val="00E64A2A"/>
    <w:rsid w:val="00E75DA6"/>
    <w:rsid w:val="00E828B9"/>
    <w:rsid w:val="00E86FCC"/>
    <w:rsid w:val="00E94D91"/>
    <w:rsid w:val="00EA4964"/>
    <w:rsid w:val="00EA5F51"/>
    <w:rsid w:val="00EB0C0F"/>
    <w:rsid w:val="00EB15F2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272F4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1FA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725854D-4273-4B06-856B-888A354A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105</cp:revision>
  <cp:lastPrinted>2009-11-23T22:50:00Z</cp:lastPrinted>
  <dcterms:created xsi:type="dcterms:W3CDTF">2009-11-10T16:06:00Z</dcterms:created>
  <dcterms:modified xsi:type="dcterms:W3CDTF">2010-02-17T05:30:00Z</dcterms:modified>
</cp:coreProperties>
</file>