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A1E2C" w14:textId="42B7A7E5" w:rsidR="00CB60A7" w:rsidRPr="00075976" w:rsidRDefault="00F344B0" w:rsidP="000759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LING 572 – HW9</w:t>
      </w:r>
    </w:p>
    <w:p w14:paraId="05CFAFFC" w14:textId="42D7958C" w:rsidR="004939A1" w:rsidRPr="00CB60A7" w:rsidRDefault="00CC00B4" w:rsidP="00CB60A7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Q3</w:t>
      </w:r>
    </w:p>
    <w:p w14:paraId="6E37D604" w14:textId="20C8D453" w:rsidR="00D9176E" w:rsidRDefault="007665EB" w:rsidP="00473F8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Table 1: </w:t>
      </w:r>
      <w:r w:rsidR="00F344B0">
        <w:rPr>
          <w:rFonts w:ascii="Times New Roman" w:eastAsia="Times New Roman" w:hAnsi="Times New Roman" w:cs="Times New Roman"/>
          <w:snapToGrid w:val="0"/>
          <w:sz w:val="24"/>
          <w:szCs w:val="24"/>
        </w:rPr>
        <w:t>The classification results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35"/>
        <w:gridCol w:w="3330"/>
        <w:gridCol w:w="3424"/>
      </w:tblGrid>
      <w:tr w:rsidR="00CC00B4" w14:paraId="335DA410" w14:textId="77777777" w:rsidTr="00F344B0">
        <w:trPr>
          <w:jc w:val="center"/>
        </w:trPr>
        <w:tc>
          <w:tcPr>
            <w:tcW w:w="635" w:type="dxa"/>
          </w:tcPr>
          <w:p w14:paraId="2DFC9B6F" w14:textId="5386284E" w:rsidR="00CC00B4" w:rsidRPr="007665EB" w:rsidRDefault="00F344B0" w:rsidP="00F344B0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N</w:t>
            </w:r>
          </w:p>
        </w:tc>
        <w:tc>
          <w:tcPr>
            <w:tcW w:w="3330" w:type="dxa"/>
          </w:tcPr>
          <w:p w14:paraId="1728BCC2" w14:textId="729ABF18" w:rsidR="00CC00B4" w:rsidRPr="007665EB" w:rsidRDefault="00CC00B4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Training accuracy</w:t>
            </w:r>
          </w:p>
        </w:tc>
        <w:tc>
          <w:tcPr>
            <w:tcW w:w="3424" w:type="dxa"/>
          </w:tcPr>
          <w:p w14:paraId="10DE1879" w14:textId="6B572DAC" w:rsidR="00CC00B4" w:rsidRPr="007665EB" w:rsidRDefault="00CC00B4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Test accuracy</w:t>
            </w:r>
          </w:p>
        </w:tc>
      </w:tr>
      <w:tr w:rsidR="00CC00B4" w14:paraId="5405B6BB" w14:textId="77777777" w:rsidTr="00F344B0">
        <w:trPr>
          <w:jc w:val="center"/>
        </w:trPr>
        <w:tc>
          <w:tcPr>
            <w:tcW w:w="635" w:type="dxa"/>
          </w:tcPr>
          <w:p w14:paraId="2A6BC5F1" w14:textId="0DBD7C7D" w:rsidR="00CC00B4" w:rsidRPr="007665EB" w:rsidRDefault="00F344B0" w:rsidP="00F344B0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14:paraId="52BA80C1" w14:textId="53D5442B" w:rsidR="00CC00B4" w:rsidRPr="007665EB" w:rsidRDefault="00CC00B4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424" w:type="dxa"/>
          </w:tcPr>
          <w:p w14:paraId="57EA5683" w14:textId="2BC92ECF" w:rsidR="00CC00B4" w:rsidRPr="007665EB" w:rsidRDefault="00CC00B4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C00B4" w14:paraId="3992CEA1" w14:textId="77777777" w:rsidTr="00F344B0">
        <w:trPr>
          <w:jc w:val="center"/>
        </w:trPr>
        <w:tc>
          <w:tcPr>
            <w:tcW w:w="635" w:type="dxa"/>
          </w:tcPr>
          <w:p w14:paraId="7A400749" w14:textId="54794E87" w:rsidR="00CC00B4" w:rsidRPr="007665EB" w:rsidRDefault="00F344B0" w:rsidP="00F344B0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5</w:t>
            </w:r>
          </w:p>
        </w:tc>
        <w:tc>
          <w:tcPr>
            <w:tcW w:w="3330" w:type="dxa"/>
          </w:tcPr>
          <w:p w14:paraId="4CC08A17" w14:textId="50D4D8EF" w:rsidR="00CC00B4" w:rsidRPr="007665EB" w:rsidRDefault="00CC00B4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3424" w:type="dxa"/>
          </w:tcPr>
          <w:p w14:paraId="117E691A" w14:textId="37A5059B" w:rsidR="00CC00B4" w:rsidRPr="007665EB" w:rsidRDefault="00CC00B4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CC00B4" w14:paraId="7826B6BC" w14:textId="77777777" w:rsidTr="00F344B0">
        <w:trPr>
          <w:jc w:val="center"/>
        </w:trPr>
        <w:tc>
          <w:tcPr>
            <w:tcW w:w="635" w:type="dxa"/>
          </w:tcPr>
          <w:p w14:paraId="500DDB91" w14:textId="485D8A15" w:rsidR="00CC00B4" w:rsidRPr="007665EB" w:rsidRDefault="00F344B0" w:rsidP="00F344B0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10</w:t>
            </w:r>
          </w:p>
        </w:tc>
        <w:tc>
          <w:tcPr>
            <w:tcW w:w="3330" w:type="dxa"/>
          </w:tcPr>
          <w:p w14:paraId="4526EBA8" w14:textId="78AE1987" w:rsidR="00CC00B4" w:rsidRPr="007665EB" w:rsidRDefault="00CC00B4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3424" w:type="dxa"/>
          </w:tcPr>
          <w:p w14:paraId="012B60A1" w14:textId="1093298F" w:rsidR="00CC00B4" w:rsidRPr="007665EB" w:rsidRDefault="00CC00B4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F344B0" w14:paraId="14BA4415" w14:textId="77777777" w:rsidTr="00F344B0">
        <w:trPr>
          <w:jc w:val="center"/>
        </w:trPr>
        <w:tc>
          <w:tcPr>
            <w:tcW w:w="635" w:type="dxa"/>
          </w:tcPr>
          <w:p w14:paraId="7295A15B" w14:textId="1598951C" w:rsidR="00F344B0" w:rsidRDefault="00F344B0" w:rsidP="00F344B0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14:paraId="715C1B03" w14:textId="77777777" w:rsidR="00F344B0" w:rsidRPr="00CC00B4" w:rsidRDefault="00F344B0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3424" w:type="dxa"/>
          </w:tcPr>
          <w:p w14:paraId="75854523" w14:textId="77777777" w:rsidR="00F344B0" w:rsidRPr="00CC00B4" w:rsidRDefault="00F344B0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F344B0" w14:paraId="697E7E74" w14:textId="77777777" w:rsidTr="00F344B0">
        <w:trPr>
          <w:jc w:val="center"/>
        </w:trPr>
        <w:tc>
          <w:tcPr>
            <w:tcW w:w="635" w:type="dxa"/>
          </w:tcPr>
          <w:p w14:paraId="48D2908D" w14:textId="199D00BB" w:rsidR="00F344B0" w:rsidRDefault="00F344B0" w:rsidP="00F344B0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50</w:t>
            </w:r>
          </w:p>
        </w:tc>
        <w:tc>
          <w:tcPr>
            <w:tcW w:w="3330" w:type="dxa"/>
          </w:tcPr>
          <w:p w14:paraId="51005088" w14:textId="77777777" w:rsidR="00F344B0" w:rsidRPr="00CC00B4" w:rsidRDefault="00F344B0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3424" w:type="dxa"/>
          </w:tcPr>
          <w:p w14:paraId="141E4D0C" w14:textId="77777777" w:rsidR="00F344B0" w:rsidRPr="00CC00B4" w:rsidRDefault="00F344B0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F344B0" w14:paraId="2A122816" w14:textId="77777777" w:rsidTr="00F344B0">
        <w:trPr>
          <w:jc w:val="center"/>
        </w:trPr>
        <w:tc>
          <w:tcPr>
            <w:tcW w:w="635" w:type="dxa"/>
          </w:tcPr>
          <w:p w14:paraId="34C611B7" w14:textId="3731CA32" w:rsidR="00F344B0" w:rsidRDefault="00F344B0" w:rsidP="00F344B0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100</w:t>
            </w:r>
          </w:p>
        </w:tc>
        <w:tc>
          <w:tcPr>
            <w:tcW w:w="3330" w:type="dxa"/>
          </w:tcPr>
          <w:p w14:paraId="2DA270B3" w14:textId="77777777" w:rsidR="00F344B0" w:rsidRPr="00CC00B4" w:rsidRDefault="00F344B0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3424" w:type="dxa"/>
          </w:tcPr>
          <w:p w14:paraId="4BCA46FD" w14:textId="77777777" w:rsidR="00F344B0" w:rsidRPr="00CC00B4" w:rsidRDefault="00F344B0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F344B0" w14:paraId="6C7318CB" w14:textId="77777777" w:rsidTr="00F344B0">
        <w:trPr>
          <w:jc w:val="center"/>
        </w:trPr>
        <w:tc>
          <w:tcPr>
            <w:tcW w:w="635" w:type="dxa"/>
          </w:tcPr>
          <w:p w14:paraId="37E25F14" w14:textId="68EF31CD" w:rsidR="00F344B0" w:rsidRDefault="00F344B0" w:rsidP="00F344B0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150</w:t>
            </w:r>
          </w:p>
        </w:tc>
        <w:tc>
          <w:tcPr>
            <w:tcW w:w="3330" w:type="dxa"/>
          </w:tcPr>
          <w:p w14:paraId="02664242" w14:textId="77777777" w:rsidR="00F344B0" w:rsidRPr="00CC00B4" w:rsidRDefault="00F344B0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3424" w:type="dxa"/>
          </w:tcPr>
          <w:p w14:paraId="2808961A" w14:textId="77777777" w:rsidR="00F344B0" w:rsidRPr="00CC00B4" w:rsidRDefault="00F344B0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F344B0" w14:paraId="063C2FD9" w14:textId="77777777" w:rsidTr="00F344B0">
        <w:trPr>
          <w:jc w:val="center"/>
        </w:trPr>
        <w:tc>
          <w:tcPr>
            <w:tcW w:w="635" w:type="dxa"/>
          </w:tcPr>
          <w:p w14:paraId="168B212E" w14:textId="3B567C9C" w:rsidR="00F344B0" w:rsidRDefault="00F344B0" w:rsidP="00F344B0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200</w:t>
            </w:r>
          </w:p>
        </w:tc>
        <w:tc>
          <w:tcPr>
            <w:tcW w:w="3330" w:type="dxa"/>
          </w:tcPr>
          <w:p w14:paraId="728497BB" w14:textId="77777777" w:rsidR="00F344B0" w:rsidRPr="00CC00B4" w:rsidRDefault="00F344B0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3424" w:type="dxa"/>
          </w:tcPr>
          <w:p w14:paraId="63BDDFB6" w14:textId="77777777" w:rsidR="00F344B0" w:rsidRPr="00CC00B4" w:rsidRDefault="00F344B0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F344B0" w14:paraId="2EAE1F30" w14:textId="77777777" w:rsidTr="00F344B0">
        <w:trPr>
          <w:jc w:val="center"/>
        </w:trPr>
        <w:tc>
          <w:tcPr>
            <w:tcW w:w="635" w:type="dxa"/>
          </w:tcPr>
          <w:p w14:paraId="4E044C6E" w14:textId="7FF73F2A" w:rsidR="00F344B0" w:rsidRDefault="00F344B0" w:rsidP="00F344B0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  <w:t>250</w:t>
            </w:r>
          </w:p>
        </w:tc>
        <w:tc>
          <w:tcPr>
            <w:tcW w:w="3330" w:type="dxa"/>
          </w:tcPr>
          <w:p w14:paraId="15F5056F" w14:textId="77777777" w:rsidR="00F344B0" w:rsidRPr="00CC00B4" w:rsidRDefault="00F344B0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3424" w:type="dxa"/>
          </w:tcPr>
          <w:p w14:paraId="73DE3542" w14:textId="77777777" w:rsidR="00F344B0" w:rsidRPr="00CC00B4" w:rsidRDefault="00F344B0" w:rsidP="007665E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14:paraId="1C13003D" w14:textId="77777777" w:rsidR="00F272F4" w:rsidRDefault="00F272F4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412E59A9" w14:textId="77777777" w:rsidR="00A214D0" w:rsidRDefault="00A214D0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67BA4B62" w14:textId="77777777" w:rsidR="00CB60A7" w:rsidRDefault="00CB60A7" w:rsidP="003870F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napToGrid w:val="0"/>
          <w:sz w:val="24"/>
          <w:szCs w:val="24"/>
          <w:u w:val="single"/>
        </w:rPr>
      </w:pPr>
    </w:p>
    <w:p w14:paraId="648D6DAD" w14:textId="77777777" w:rsidR="00742861" w:rsidRDefault="00742861" w:rsidP="00075976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14:paraId="3F36CCB4" w14:textId="395A5ABB" w:rsidR="00CA2611" w:rsidRDefault="002E7676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E</w:t>
      </w:r>
      <w:r w:rsidR="00F344B0">
        <w:rPr>
          <w:rFonts w:ascii="Times New Roman" w:hAnsi="Times New Roman" w:cs="Times New Roman"/>
          <w:i/>
          <w:sz w:val="24"/>
          <w:szCs w:val="24"/>
        </w:rPr>
        <w:t xml:space="preserve">nd of </w:t>
      </w:r>
      <w:proofErr w:type="gramStart"/>
      <w:r w:rsidR="00F344B0">
        <w:rPr>
          <w:rFonts w:ascii="Times New Roman" w:hAnsi="Times New Roman" w:cs="Times New Roman"/>
          <w:i/>
          <w:sz w:val="24"/>
          <w:szCs w:val="24"/>
        </w:rPr>
        <w:t>HW9</w:t>
      </w:r>
      <w:r w:rsidR="006B79DB">
        <w:rPr>
          <w:rFonts w:ascii="Times New Roman" w:hAnsi="Times New Roman" w:cs="Times New Roman"/>
          <w:i/>
          <w:sz w:val="24"/>
          <w:szCs w:val="24"/>
        </w:rPr>
        <w:t xml:space="preserve">  –</w:t>
      </w:r>
      <w:proofErr w:type="gramEnd"/>
      <w:r w:rsidR="006B79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A2611">
        <w:rPr>
          <w:rFonts w:ascii="Times New Roman" w:hAnsi="Times New Roman" w:cs="Times New Roman"/>
          <w:i/>
          <w:sz w:val="24"/>
          <w:szCs w:val="24"/>
        </w:rPr>
        <w:t>Joint submission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by </w:t>
      </w:r>
    </w:p>
    <w:p w14:paraId="3457EF15" w14:textId="2F4958FA" w:rsidR="00CA2611" w:rsidRDefault="00473F83" w:rsidP="00EB2783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Scott Mantei</w:t>
      </w:r>
    </w:p>
    <w:p w14:paraId="3A426ECC" w14:textId="39BD0335" w:rsidR="00EB2783" w:rsidRPr="00F42FE1" w:rsidRDefault="00EB2783" w:rsidP="00CA2611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2FE1">
        <w:rPr>
          <w:rFonts w:ascii="Times New Roman" w:hAnsi="Times New Roman" w:cs="Times New Roman"/>
          <w:i/>
          <w:sz w:val="24"/>
          <w:szCs w:val="24"/>
        </w:rPr>
        <w:t>Wee Teck Tan</w:t>
      </w:r>
    </w:p>
    <w:p w14:paraId="21A150DE" w14:textId="7EFB606E" w:rsidR="008C5784" w:rsidRPr="00F42FE1" w:rsidRDefault="002E0A94" w:rsidP="006F010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Course Name: LING 572</w:t>
      </w:r>
      <w:r w:rsidR="00EB2783" w:rsidRPr="00F42FE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sectPr w:rsidR="008C5784" w:rsidRPr="00F4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7161E"/>
    <w:multiLevelType w:val="hybridMultilevel"/>
    <w:tmpl w:val="43E059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23571B7"/>
    <w:multiLevelType w:val="hybridMultilevel"/>
    <w:tmpl w:val="B65461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B8216F"/>
    <w:multiLevelType w:val="hybridMultilevel"/>
    <w:tmpl w:val="C49C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CD4B08"/>
    <w:multiLevelType w:val="hybridMultilevel"/>
    <w:tmpl w:val="036804C4"/>
    <w:lvl w:ilvl="0" w:tplc="463CC57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386ED5"/>
    <w:multiLevelType w:val="hybridMultilevel"/>
    <w:tmpl w:val="43E0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962D1"/>
    <w:multiLevelType w:val="hybridMultilevel"/>
    <w:tmpl w:val="9300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74AA1"/>
    <w:multiLevelType w:val="hybridMultilevel"/>
    <w:tmpl w:val="2DF09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35776"/>
    <w:multiLevelType w:val="hybridMultilevel"/>
    <w:tmpl w:val="2C90D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E93"/>
    <w:rsid w:val="00003E1D"/>
    <w:rsid w:val="0000747A"/>
    <w:rsid w:val="00021BAA"/>
    <w:rsid w:val="00023130"/>
    <w:rsid w:val="00023C87"/>
    <w:rsid w:val="0002634C"/>
    <w:rsid w:val="00031E27"/>
    <w:rsid w:val="000358D7"/>
    <w:rsid w:val="00037254"/>
    <w:rsid w:val="0004146A"/>
    <w:rsid w:val="000451F1"/>
    <w:rsid w:val="0004790A"/>
    <w:rsid w:val="0005015A"/>
    <w:rsid w:val="000523ED"/>
    <w:rsid w:val="00060B0B"/>
    <w:rsid w:val="000622E3"/>
    <w:rsid w:val="00062409"/>
    <w:rsid w:val="00064E69"/>
    <w:rsid w:val="00072731"/>
    <w:rsid w:val="00072D68"/>
    <w:rsid w:val="00075976"/>
    <w:rsid w:val="00087B56"/>
    <w:rsid w:val="00090478"/>
    <w:rsid w:val="00091CCE"/>
    <w:rsid w:val="000939D9"/>
    <w:rsid w:val="00097D30"/>
    <w:rsid w:val="000A68D2"/>
    <w:rsid w:val="000B599A"/>
    <w:rsid w:val="000B71B3"/>
    <w:rsid w:val="000C5492"/>
    <w:rsid w:val="000D1D47"/>
    <w:rsid w:val="000D291A"/>
    <w:rsid w:val="000D3967"/>
    <w:rsid w:val="000E402B"/>
    <w:rsid w:val="000F3B1F"/>
    <w:rsid w:val="000F7464"/>
    <w:rsid w:val="000F7552"/>
    <w:rsid w:val="001061FA"/>
    <w:rsid w:val="0011076C"/>
    <w:rsid w:val="00126D18"/>
    <w:rsid w:val="00127C58"/>
    <w:rsid w:val="001302E2"/>
    <w:rsid w:val="00132F29"/>
    <w:rsid w:val="00133894"/>
    <w:rsid w:val="001476CE"/>
    <w:rsid w:val="0015037A"/>
    <w:rsid w:val="00151C2C"/>
    <w:rsid w:val="00152745"/>
    <w:rsid w:val="00157B1F"/>
    <w:rsid w:val="00161B00"/>
    <w:rsid w:val="00181910"/>
    <w:rsid w:val="0018278D"/>
    <w:rsid w:val="001840B3"/>
    <w:rsid w:val="0018625F"/>
    <w:rsid w:val="00186E00"/>
    <w:rsid w:val="001909C6"/>
    <w:rsid w:val="0019775F"/>
    <w:rsid w:val="001B04D7"/>
    <w:rsid w:val="001B1513"/>
    <w:rsid w:val="001B5490"/>
    <w:rsid w:val="001B6953"/>
    <w:rsid w:val="001B6C32"/>
    <w:rsid w:val="001C0033"/>
    <w:rsid w:val="001C59DD"/>
    <w:rsid w:val="001C5EAA"/>
    <w:rsid w:val="001D0731"/>
    <w:rsid w:val="001E07C6"/>
    <w:rsid w:val="001E1345"/>
    <w:rsid w:val="001E7E26"/>
    <w:rsid w:val="001F29EA"/>
    <w:rsid w:val="001F3DAE"/>
    <w:rsid w:val="002057BE"/>
    <w:rsid w:val="0021081F"/>
    <w:rsid w:val="00211911"/>
    <w:rsid w:val="002176E7"/>
    <w:rsid w:val="00220F6A"/>
    <w:rsid w:val="00223450"/>
    <w:rsid w:val="00223873"/>
    <w:rsid w:val="00226B1F"/>
    <w:rsid w:val="00234DCD"/>
    <w:rsid w:val="002350DE"/>
    <w:rsid w:val="002407F8"/>
    <w:rsid w:val="00241D94"/>
    <w:rsid w:val="002426CC"/>
    <w:rsid w:val="00247F22"/>
    <w:rsid w:val="0025248D"/>
    <w:rsid w:val="00252B14"/>
    <w:rsid w:val="002532E7"/>
    <w:rsid w:val="00267F50"/>
    <w:rsid w:val="00271DF1"/>
    <w:rsid w:val="00272349"/>
    <w:rsid w:val="00282553"/>
    <w:rsid w:val="00284ADA"/>
    <w:rsid w:val="00292DC0"/>
    <w:rsid w:val="002A0023"/>
    <w:rsid w:val="002A00DC"/>
    <w:rsid w:val="002A5E69"/>
    <w:rsid w:val="002B15B9"/>
    <w:rsid w:val="002B25AD"/>
    <w:rsid w:val="002B60E0"/>
    <w:rsid w:val="002C4718"/>
    <w:rsid w:val="002C4C81"/>
    <w:rsid w:val="002C5CCD"/>
    <w:rsid w:val="002D2749"/>
    <w:rsid w:val="002D47BB"/>
    <w:rsid w:val="002E0A94"/>
    <w:rsid w:val="002E2898"/>
    <w:rsid w:val="002E3CA3"/>
    <w:rsid w:val="002E46A3"/>
    <w:rsid w:val="002E4ED1"/>
    <w:rsid w:val="002E7676"/>
    <w:rsid w:val="002F14B0"/>
    <w:rsid w:val="002F22FF"/>
    <w:rsid w:val="002F3420"/>
    <w:rsid w:val="00320504"/>
    <w:rsid w:val="00325195"/>
    <w:rsid w:val="00327FCB"/>
    <w:rsid w:val="003339E6"/>
    <w:rsid w:val="0033684C"/>
    <w:rsid w:val="00337899"/>
    <w:rsid w:val="0034027A"/>
    <w:rsid w:val="003477AD"/>
    <w:rsid w:val="00350842"/>
    <w:rsid w:val="00351186"/>
    <w:rsid w:val="0035436C"/>
    <w:rsid w:val="00361295"/>
    <w:rsid w:val="00372D14"/>
    <w:rsid w:val="0038064A"/>
    <w:rsid w:val="0038292D"/>
    <w:rsid w:val="00385AA2"/>
    <w:rsid w:val="003870F6"/>
    <w:rsid w:val="00393501"/>
    <w:rsid w:val="0039611D"/>
    <w:rsid w:val="003A235A"/>
    <w:rsid w:val="003A3812"/>
    <w:rsid w:val="003A4D25"/>
    <w:rsid w:val="003A4DFE"/>
    <w:rsid w:val="003A61DF"/>
    <w:rsid w:val="003A699A"/>
    <w:rsid w:val="003A6F0B"/>
    <w:rsid w:val="003B11B4"/>
    <w:rsid w:val="003C1AD0"/>
    <w:rsid w:val="003C7070"/>
    <w:rsid w:val="003D1758"/>
    <w:rsid w:val="003D1D00"/>
    <w:rsid w:val="003D429C"/>
    <w:rsid w:val="003D77C2"/>
    <w:rsid w:val="003E021A"/>
    <w:rsid w:val="003E41D4"/>
    <w:rsid w:val="003F5227"/>
    <w:rsid w:val="00403461"/>
    <w:rsid w:val="00403AAE"/>
    <w:rsid w:val="004067CA"/>
    <w:rsid w:val="00414096"/>
    <w:rsid w:val="00415EED"/>
    <w:rsid w:val="004171CC"/>
    <w:rsid w:val="00417712"/>
    <w:rsid w:val="00417EEB"/>
    <w:rsid w:val="0042399D"/>
    <w:rsid w:val="00442648"/>
    <w:rsid w:val="00453B47"/>
    <w:rsid w:val="00471C5D"/>
    <w:rsid w:val="00473F83"/>
    <w:rsid w:val="00475E86"/>
    <w:rsid w:val="00485404"/>
    <w:rsid w:val="00493802"/>
    <w:rsid w:val="004939A1"/>
    <w:rsid w:val="004A0072"/>
    <w:rsid w:val="004A1AA2"/>
    <w:rsid w:val="004A2307"/>
    <w:rsid w:val="004B1107"/>
    <w:rsid w:val="004B7AD8"/>
    <w:rsid w:val="004C50B1"/>
    <w:rsid w:val="005002F6"/>
    <w:rsid w:val="005029C2"/>
    <w:rsid w:val="0050468D"/>
    <w:rsid w:val="00507CA6"/>
    <w:rsid w:val="005137D3"/>
    <w:rsid w:val="00516209"/>
    <w:rsid w:val="005171EC"/>
    <w:rsid w:val="00523775"/>
    <w:rsid w:val="00525B23"/>
    <w:rsid w:val="005329A9"/>
    <w:rsid w:val="00533647"/>
    <w:rsid w:val="00535FA1"/>
    <w:rsid w:val="00545010"/>
    <w:rsid w:val="005629C6"/>
    <w:rsid w:val="00563D16"/>
    <w:rsid w:val="00564F23"/>
    <w:rsid w:val="0057388D"/>
    <w:rsid w:val="0058008A"/>
    <w:rsid w:val="005941DC"/>
    <w:rsid w:val="0059444F"/>
    <w:rsid w:val="00596A1E"/>
    <w:rsid w:val="00597B64"/>
    <w:rsid w:val="005A0888"/>
    <w:rsid w:val="005A5F80"/>
    <w:rsid w:val="005B5D46"/>
    <w:rsid w:val="005D07E1"/>
    <w:rsid w:val="005D1770"/>
    <w:rsid w:val="005E1DD7"/>
    <w:rsid w:val="005E6734"/>
    <w:rsid w:val="005E673A"/>
    <w:rsid w:val="005F2B87"/>
    <w:rsid w:val="005F35DE"/>
    <w:rsid w:val="005F6422"/>
    <w:rsid w:val="006026C6"/>
    <w:rsid w:val="006122EE"/>
    <w:rsid w:val="00612FF9"/>
    <w:rsid w:val="00613492"/>
    <w:rsid w:val="006142CC"/>
    <w:rsid w:val="0061556E"/>
    <w:rsid w:val="00615896"/>
    <w:rsid w:val="00620620"/>
    <w:rsid w:val="006275F1"/>
    <w:rsid w:val="00632582"/>
    <w:rsid w:val="00634A6B"/>
    <w:rsid w:val="00635ED3"/>
    <w:rsid w:val="00645D65"/>
    <w:rsid w:val="0065462A"/>
    <w:rsid w:val="00654B20"/>
    <w:rsid w:val="0065522A"/>
    <w:rsid w:val="00656080"/>
    <w:rsid w:val="00656891"/>
    <w:rsid w:val="006638EE"/>
    <w:rsid w:val="0067382E"/>
    <w:rsid w:val="00677037"/>
    <w:rsid w:val="00680529"/>
    <w:rsid w:val="00681C4C"/>
    <w:rsid w:val="00696D30"/>
    <w:rsid w:val="006A04FE"/>
    <w:rsid w:val="006A699D"/>
    <w:rsid w:val="006B02A5"/>
    <w:rsid w:val="006B2998"/>
    <w:rsid w:val="006B5717"/>
    <w:rsid w:val="006B79DB"/>
    <w:rsid w:val="006C210A"/>
    <w:rsid w:val="006D12D0"/>
    <w:rsid w:val="006D24FD"/>
    <w:rsid w:val="006E4ABD"/>
    <w:rsid w:val="006F0107"/>
    <w:rsid w:val="006F1A58"/>
    <w:rsid w:val="006F4371"/>
    <w:rsid w:val="00700056"/>
    <w:rsid w:val="00706237"/>
    <w:rsid w:val="00707969"/>
    <w:rsid w:val="00711D73"/>
    <w:rsid w:val="00720AEF"/>
    <w:rsid w:val="00720B26"/>
    <w:rsid w:val="0073117C"/>
    <w:rsid w:val="007340D8"/>
    <w:rsid w:val="007418D2"/>
    <w:rsid w:val="00742861"/>
    <w:rsid w:val="00743352"/>
    <w:rsid w:val="00743903"/>
    <w:rsid w:val="00747C94"/>
    <w:rsid w:val="0075329E"/>
    <w:rsid w:val="0075366F"/>
    <w:rsid w:val="00756AAD"/>
    <w:rsid w:val="007630D2"/>
    <w:rsid w:val="00763DC7"/>
    <w:rsid w:val="00764767"/>
    <w:rsid w:val="007665EB"/>
    <w:rsid w:val="00773BFB"/>
    <w:rsid w:val="00782C26"/>
    <w:rsid w:val="00784093"/>
    <w:rsid w:val="00785F66"/>
    <w:rsid w:val="00794BF9"/>
    <w:rsid w:val="0079764A"/>
    <w:rsid w:val="007A1EAA"/>
    <w:rsid w:val="007A74C3"/>
    <w:rsid w:val="007B00C4"/>
    <w:rsid w:val="007B4C09"/>
    <w:rsid w:val="007B4F61"/>
    <w:rsid w:val="007C2E36"/>
    <w:rsid w:val="007C435C"/>
    <w:rsid w:val="007E372C"/>
    <w:rsid w:val="007E7590"/>
    <w:rsid w:val="007F1CF7"/>
    <w:rsid w:val="007F1F72"/>
    <w:rsid w:val="008079CF"/>
    <w:rsid w:val="00807E4D"/>
    <w:rsid w:val="008121AF"/>
    <w:rsid w:val="00814092"/>
    <w:rsid w:val="0081529D"/>
    <w:rsid w:val="0082059A"/>
    <w:rsid w:val="00820D57"/>
    <w:rsid w:val="008326C2"/>
    <w:rsid w:val="00834E6A"/>
    <w:rsid w:val="008459AE"/>
    <w:rsid w:val="008645A1"/>
    <w:rsid w:val="0088114E"/>
    <w:rsid w:val="00886938"/>
    <w:rsid w:val="00887099"/>
    <w:rsid w:val="008904F6"/>
    <w:rsid w:val="00892F22"/>
    <w:rsid w:val="008A0E0F"/>
    <w:rsid w:val="008A2232"/>
    <w:rsid w:val="008A3666"/>
    <w:rsid w:val="008A60E3"/>
    <w:rsid w:val="008A7706"/>
    <w:rsid w:val="008B3231"/>
    <w:rsid w:val="008C2278"/>
    <w:rsid w:val="008C5784"/>
    <w:rsid w:val="008D0443"/>
    <w:rsid w:val="008D42F1"/>
    <w:rsid w:val="008E57AA"/>
    <w:rsid w:val="008F1B08"/>
    <w:rsid w:val="008F367D"/>
    <w:rsid w:val="008F4E62"/>
    <w:rsid w:val="0090242B"/>
    <w:rsid w:val="00903904"/>
    <w:rsid w:val="00903AB5"/>
    <w:rsid w:val="00920806"/>
    <w:rsid w:val="009210EF"/>
    <w:rsid w:val="0094289E"/>
    <w:rsid w:val="00942918"/>
    <w:rsid w:val="009571AC"/>
    <w:rsid w:val="00957D27"/>
    <w:rsid w:val="00962C1F"/>
    <w:rsid w:val="00963A3C"/>
    <w:rsid w:val="00972C21"/>
    <w:rsid w:val="009828F3"/>
    <w:rsid w:val="00985363"/>
    <w:rsid w:val="00985CCB"/>
    <w:rsid w:val="00995719"/>
    <w:rsid w:val="009B14E9"/>
    <w:rsid w:val="009B66C6"/>
    <w:rsid w:val="009C03D3"/>
    <w:rsid w:val="009D21DC"/>
    <w:rsid w:val="009D5695"/>
    <w:rsid w:val="009F16CA"/>
    <w:rsid w:val="009F5D1B"/>
    <w:rsid w:val="009F6B96"/>
    <w:rsid w:val="009F6FD0"/>
    <w:rsid w:val="00A02994"/>
    <w:rsid w:val="00A056A8"/>
    <w:rsid w:val="00A06DB0"/>
    <w:rsid w:val="00A144B6"/>
    <w:rsid w:val="00A20FD0"/>
    <w:rsid w:val="00A214D0"/>
    <w:rsid w:val="00A238A2"/>
    <w:rsid w:val="00A241A7"/>
    <w:rsid w:val="00A30C8A"/>
    <w:rsid w:val="00A552CB"/>
    <w:rsid w:val="00A56E44"/>
    <w:rsid w:val="00A746DA"/>
    <w:rsid w:val="00A7553A"/>
    <w:rsid w:val="00A75A87"/>
    <w:rsid w:val="00A81EC5"/>
    <w:rsid w:val="00A85169"/>
    <w:rsid w:val="00A8682A"/>
    <w:rsid w:val="00A87E9D"/>
    <w:rsid w:val="00A9231C"/>
    <w:rsid w:val="00A97A5F"/>
    <w:rsid w:val="00AA121B"/>
    <w:rsid w:val="00AB282C"/>
    <w:rsid w:val="00AB7F0D"/>
    <w:rsid w:val="00AC266E"/>
    <w:rsid w:val="00AC4EB5"/>
    <w:rsid w:val="00AD2B58"/>
    <w:rsid w:val="00AD5010"/>
    <w:rsid w:val="00AD6514"/>
    <w:rsid w:val="00AD799C"/>
    <w:rsid w:val="00AE44DC"/>
    <w:rsid w:val="00AE77CA"/>
    <w:rsid w:val="00AF61E1"/>
    <w:rsid w:val="00B00272"/>
    <w:rsid w:val="00B05C66"/>
    <w:rsid w:val="00B143EA"/>
    <w:rsid w:val="00B1706D"/>
    <w:rsid w:val="00B17357"/>
    <w:rsid w:val="00B175A9"/>
    <w:rsid w:val="00B205D4"/>
    <w:rsid w:val="00B22C37"/>
    <w:rsid w:val="00B25A12"/>
    <w:rsid w:val="00B25EE6"/>
    <w:rsid w:val="00B311F0"/>
    <w:rsid w:val="00B346D7"/>
    <w:rsid w:val="00B36D36"/>
    <w:rsid w:val="00B434C6"/>
    <w:rsid w:val="00B43E45"/>
    <w:rsid w:val="00B44C63"/>
    <w:rsid w:val="00B46422"/>
    <w:rsid w:val="00B60E93"/>
    <w:rsid w:val="00B843A3"/>
    <w:rsid w:val="00B85209"/>
    <w:rsid w:val="00B9215B"/>
    <w:rsid w:val="00BB1052"/>
    <w:rsid w:val="00BB7518"/>
    <w:rsid w:val="00BC2F51"/>
    <w:rsid w:val="00BD30A5"/>
    <w:rsid w:val="00BD380C"/>
    <w:rsid w:val="00BE4750"/>
    <w:rsid w:val="00BF551B"/>
    <w:rsid w:val="00BF5926"/>
    <w:rsid w:val="00BF6191"/>
    <w:rsid w:val="00BF631A"/>
    <w:rsid w:val="00BF6B61"/>
    <w:rsid w:val="00C00DD2"/>
    <w:rsid w:val="00C05BDF"/>
    <w:rsid w:val="00C06C2F"/>
    <w:rsid w:val="00C11787"/>
    <w:rsid w:val="00C1300D"/>
    <w:rsid w:val="00C16006"/>
    <w:rsid w:val="00C17059"/>
    <w:rsid w:val="00C207EA"/>
    <w:rsid w:val="00C275DD"/>
    <w:rsid w:val="00C27BD6"/>
    <w:rsid w:val="00C33F60"/>
    <w:rsid w:val="00C361FA"/>
    <w:rsid w:val="00C42DA4"/>
    <w:rsid w:val="00C602D1"/>
    <w:rsid w:val="00C6197A"/>
    <w:rsid w:val="00C61C7A"/>
    <w:rsid w:val="00C6271D"/>
    <w:rsid w:val="00C83EFA"/>
    <w:rsid w:val="00C85873"/>
    <w:rsid w:val="00C85C7E"/>
    <w:rsid w:val="00C860A7"/>
    <w:rsid w:val="00C94E2A"/>
    <w:rsid w:val="00CA20A8"/>
    <w:rsid w:val="00CA210B"/>
    <w:rsid w:val="00CA2611"/>
    <w:rsid w:val="00CA4839"/>
    <w:rsid w:val="00CA5140"/>
    <w:rsid w:val="00CA5B71"/>
    <w:rsid w:val="00CA6552"/>
    <w:rsid w:val="00CA67F3"/>
    <w:rsid w:val="00CB17C5"/>
    <w:rsid w:val="00CB28A7"/>
    <w:rsid w:val="00CB439F"/>
    <w:rsid w:val="00CB60A7"/>
    <w:rsid w:val="00CB7907"/>
    <w:rsid w:val="00CC00B4"/>
    <w:rsid w:val="00CC028B"/>
    <w:rsid w:val="00CC0681"/>
    <w:rsid w:val="00CC344D"/>
    <w:rsid w:val="00CC4ECA"/>
    <w:rsid w:val="00CC5C9B"/>
    <w:rsid w:val="00CD615F"/>
    <w:rsid w:val="00CE039E"/>
    <w:rsid w:val="00CE734E"/>
    <w:rsid w:val="00D04269"/>
    <w:rsid w:val="00D07595"/>
    <w:rsid w:val="00D177E5"/>
    <w:rsid w:val="00D201EE"/>
    <w:rsid w:val="00D2159B"/>
    <w:rsid w:val="00D2376E"/>
    <w:rsid w:val="00D23ADE"/>
    <w:rsid w:val="00D26B27"/>
    <w:rsid w:val="00D377C0"/>
    <w:rsid w:val="00D37E6E"/>
    <w:rsid w:val="00D425C0"/>
    <w:rsid w:val="00D43021"/>
    <w:rsid w:val="00D44952"/>
    <w:rsid w:val="00D46DCA"/>
    <w:rsid w:val="00D51414"/>
    <w:rsid w:val="00D51CE0"/>
    <w:rsid w:val="00D52057"/>
    <w:rsid w:val="00D53580"/>
    <w:rsid w:val="00D54C16"/>
    <w:rsid w:val="00D618BD"/>
    <w:rsid w:val="00D65CAA"/>
    <w:rsid w:val="00D71AB0"/>
    <w:rsid w:val="00D74FB2"/>
    <w:rsid w:val="00D9176E"/>
    <w:rsid w:val="00DA2605"/>
    <w:rsid w:val="00DA317C"/>
    <w:rsid w:val="00DB2654"/>
    <w:rsid w:val="00DB3518"/>
    <w:rsid w:val="00DB4A9E"/>
    <w:rsid w:val="00DC16DE"/>
    <w:rsid w:val="00DC407F"/>
    <w:rsid w:val="00DC529E"/>
    <w:rsid w:val="00DC74C3"/>
    <w:rsid w:val="00DD0FAB"/>
    <w:rsid w:val="00DD19D5"/>
    <w:rsid w:val="00DD2993"/>
    <w:rsid w:val="00DD798F"/>
    <w:rsid w:val="00DE1FA2"/>
    <w:rsid w:val="00DE3DD9"/>
    <w:rsid w:val="00DE41F1"/>
    <w:rsid w:val="00DF47A1"/>
    <w:rsid w:val="00DF5570"/>
    <w:rsid w:val="00E05410"/>
    <w:rsid w:val="00E05A04"/>
    <w:rsid w:val="00E17A05"/>
    <w:rsid w:val="00E304F7"/>
    <w:rsid w:val="00E3461A"/>
    <w:rsid w:val="00E352CD"/>
    <w:rsid w:val="00E37305"/>
    <w:rsid w:val="00E41E1E"/>
    <w:rsid w:val="00E44106"/>
    <w:rsid w:val="00E5531D"/>
    <w:rsid w:val="00E566B7"/>
    <w:rsid w:val="00E60E59"/>
    <w:rsid w:val="00E64A2A"/>
    <w:rsid w:val="00E75DA6"/>
    <w:rsid w:val="00E828B9"/>
    <w:rsid w:val="00E86FCC"/>
    <w:rsid w:val="00E94D91"/>
    <w:rsid w:val="00EA4964"/>
    <w:rsid w:val="00EA5F51"/>
    <w:rsid w:val="00EB0C0F"/>
    <w:rsid w:val="00EB15F2"/>
    <w:rsid w:val="00EB2783"/>
    <w:rsid w:val="00EB6FEE"/>
    <w:rsid w:val="00EC4F7F"/>
    <w:rsid w:val="00ED45E5"/>
    <w:rsid w:val="00ED7819"/>
    <w:rsid w:val="00EE220E"/>
    <w:rsid w:val="00EF4142"/>
    <w:rsid w:val="00EF589A"/>
    <w:rsid w:val="00F0084E"/>
    <w:rsid w:val="00F0253F"/>
    <w:rsid w:val="00F054C5"/>
    <w:rsid w:val="00F17413"/>
    <w:rsid w:val="00F17EC0"/>
    <w:rsid w:val="00F204AC"/>
    <w:rsid w:val="00F227CF"/>
    <w:rsid w:val="00F272F4"/>
    <w:rsid w:val="00F344B0"/>
    <w:rsid w:val="00F37FB3"/>
    <w:rsid w:val="00F42FE1"/>
    <w:rsid w:val="00F52EF0"/>
    <w:rsid w:val="00F642B8"/>
    <w:rsid w:val="00F702D1"/>
    <w:rsid w:val="00F724DE"/>
    <w:rsid w:val="00F76334"/>
    <w:rsid w:val="00FA1AE2"/>
    <w:rsid w:val="00FB25EC"/>
    <w:rsid w:val="00FB29AE"/>
    <w:rsid w:val="00FB3602"/>
    <w:rsid w:val="00FE4522"/>
    <w:rsid w:val="00FE71FA"/>
    <w:rsid w:val="00FE77B0"/>
    <w:rsid w:val="00FF36A5"/>
    <w:rsid w:val="00FF5954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7C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602"/>
    <w:pPr>
      <w:ind w:left="720"/>
      <w:contextualSpacing/>
    </w:pPr>
  </w:style>
  <w:style w:type="table" w:styleId="TableGrid">
    <w:name w:val="Table Grid"/>
    <w:basedOn w:val="TableNormal"/>
    <w:uiPriority w:val="59"/>
    <w:rsid w:val="00B002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73B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4EB5"/>
    <w:rPr>
      <w:color w:val="0000FF" w:themeColor="hyperlink"/>
      <w:u w:val="single"/>
    </w:rPr>
  </w:style>
  <w:style w:type="paragraph" w:customStyle="1" w:styleId="Default">
    <w:name w:val="Default"/>
    <w:rsid w:val="00632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2009-10-13T04:16:00Z</outs:dateTime>
      <outs:isPinned>true</outs:isPinned>
    </outs:relatedDate>
    <outs:relatedDate>
      <outs:type>2</outs:type>
      <outs:displayName>Created</outs:displayName>
      <outs:dateTime>2009-10-05T00:26:00Z</outs:dateTime>
      <outs:isPinned>true</outs:isPinned>
    </outs:relatedDate>
    <outs:relatedDate>
      <outs:type>4</outs:type>
      <outs:displayName>Last Printed</outs:displayName>
      <outs:dateTime>2009-10-05T20:14:00Z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Wee Teck Tan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weeteckt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73712-69D8-43BF-850B-845122656E37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C6121623-FBB4-4952-869A-34EC5FF9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 Teck Tan</dc:creator>
  <cp:lastModifiedBy>weeteckt</cp:lastModifiedBy>
  <cp:revision>107</cp:revision>
  <cp:lastPrinted>2009-11-23T22:50:00Z</cp:lastPrinted>
  <dcterms:created xsi:type="dcterms:W3CDTF">2009-11-10T16:06:00Z</dcterms:created>
  <dcterms:modified xsi:type="dcterms:W3CDTF">2010-03-10T06:36:00Z</dcterms:modified>
</cp:coreProperties>
</file>